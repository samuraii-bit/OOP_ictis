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53096" w14:textId="77777777" w:rsidR="004521E6" w:rsidRDefault="004521E6" w:rsidP="004521E6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МИНИСТЕРСТВО ОБРАЗОВАНИЯ И НАУКИ РОССИЙСКОЙ ФЕДЕРАЦИИ</w:t>
      </w:r>
      <w:r>
        <w:rPr>
          <w:rFonts w:cs="Times New Roman"/>
          <w:b/>
          <w:sz w:val="24"/>
          <w:szCs w:val="24"/>
        </w:rPr>
        <w:br/>
        <w:t>ФЕДЕРАЛЬНОЕ ГОСУДАРСТВЕННОЕ АВТОНОМНОЕ ОБРАЗОВАТЕЛЬНОЕ УЧРЕЖДЕНИЕ</w:t>
      </w:r>
      <w:r>
        <w:rPr>
          <w:rFonts w:cs="Times New Roman"/>
          <w:b/>
          <w:sz w:val="24"/>
          <w:szCs w:val="24"/>
        </w:rPr>
        <w:br/>
        <w:t>ВЫСШЕГО ПРОФЕССИОНАЛЬНОГО ОБРАЗОВАНИЯ</w:t>
      </w:r>
    </w:p>
    <w:p w14:paraId="1535C77B" w14:textId="77777777" w:rsidR="004521E6" w:rsidRDefault="004521E6" w:rsidP="004521E6">
      <w:pPr>
        <w:spacing w:before="360" w:after="3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«ЮЖНЫЙ ФЕДЕРАЛЬНЫЙ УНИВЕРСИТЕТ»</w:t>
      </w:r>
      <w:r>
        <w:rPr>
          <w:rFonts w:cs="Times New Roman"/>
          <w:b/>
          <w:szCs w:val="28"/>
        </w:rPr>
        <w:br/>
        <w:t>ИНЖИНЕРНО-ТЕХНОЛОГИЧЕСКАЯ АКАДЕМИЯ</w:t>
      </w:r>
    </w:p>
    <w:p w14:paraId="4B327D1E" w14:textId="77777777" w:rsidR="004521E6" w:rsidRDefault="004521E6" w:rsidP="004521E6">
      <w:pPr>
        <w:spacing w:after="3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Институт компьютерных технологий и информационной безопасности</w:t>
      </w:r>
    </w:p>
    <w:p w14:paraId="6AF6D405" w14:textId="77777777" w:rsidR="004521E6" w:rsidRDefault="004521E6" w:rsidP="004521E6">
      <w:pPr>
        <w:spacing w:after="9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Кафедра Информационно-аналитических систем безопасности</w:t>
      </w:r>
    </w:p>
    <w:p w14:paraId="1A30A1C7" w14:textId="7680796E" w:rsidR="004521E6" w:rsidRDefault="004521E6" w:rsidP="004521E6">
      <w:pPr>
        <w:spacing w:before="1440" w:after="1680"/>
        <w:jc w:val="center"/>
        <w:rPr>
          <w:rFonts w:cs="Times New Roman"/>
          <w:sz w:val="36"/>
          <w:szCs w:val="36"/>
        </w:rPr>
      </w:pPr>
      <w:r>
        <w:rPr>
          <w:rFonts w:cs="Times New Roman"/>
          <w:b/>
          <w:sz w:val="36"/>
          <w:szCs w:val="36"/>
        </w:rPr>
        <w:t>Отчёт по лабораторной работе №</w:t>
      </w:r>
      <w:r w:rsidR="00753383" w:rsidRPr="00753383">
        <w:rPr>
          <w:rFonts w:cs="Times New Roman"/>
          <w:b/>
          <w:sz w:val="36"/>
          <w:szCs w:val="36"/>
        </w:rPr>
        <w:t>2</w:t>
      </w:r>
      <w:r>
        <w:rPr>
          <w:rFonts w:cs="Times New Roman"/>
          <w:b/>
          <w:sz w:val="36"/>
          <w:szCs w:val="36"/>
        </w:rPr>
        <w:br/>
      </w:r>
      <w:r>
        <w:rPr>
          <w:rFonts w:cs="Times New Roman"/>
          <w:szCs w:val="28"/>
        </w:rPr>
        <w:t>по курсу «Объектно-ориентированное программирование»</w:t>
      </w:r>
      <w:r>
        <w:rPr>
          <w:rFonts w:cs="Times New Roman"/>
          <w:b/>
          <w:sz w:val="36"/>
          <w:szCs w:val="36"/>
        </w:rPr>
        <w:br/>
      </w:r>
    </w:p>
    <w:p w14:paraId="56BB20BD" w14:textId="57E75AAC" w:rsidR="004521E6" w:rsidRDefault="004521E6" w:rsidP="004521E6">
      <w:pPr>
        <w:spacing w:before="2880" w:after="360"/>
        <w:ind w:left="5273" w:hanging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Выполнил:</w:t>
      </w:r>
      <w:r>
        <w:rPr>
          <w:rFonts w:cs="Times New Roman"/>
          <w:sz w:val="24"/>
          <w:szCs w:val="24"/>
        </w:rPr>
        <w:br/>
        <w:t>Студент гр. КТбо2-9</w:t>
      </w:r>
      <w:r>
        <w:rPr>
          <w:rFonts w:cs="Times New Roman"/>
          <w:sz w:val="24"/>
          <w:szCs w:val="24"/>
        </w:rPr>
        <w:br/>
      </w:r>
      <w:r w:rsidR="00E57506" w:rsidRPr="00E57506">
        <w:rPr>
          <w:rFonts w:cs="Times New Roman"/>
          <w:sz w:val="24"/>
          <w:szCs w:val="24"/>
          <w:lang w:val="en-US"/>
        </w:rPr>
        <w:t>t.me/youmustdefend</w:t>
      </w:r>
    </w:p>
    <w:p w14:paraId="63E3DD82" w14:textId="77777777" w:rsidR="004521E6" w:rsidRDefault="004521E6" w:rsidP="004521E6">
      <w:pPr>
        <w:spacing w:after="360"/>
        <w:ind w:left="5273" w:hanging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Проверил:</w:t>
      </w:r>
      <w:r>
        <w:rPr>
          <w:rFonts w:cs="Times New Roman"/>
          <w:sz w:val="24"/>
          <w:szCs w:val="24"/>
        </w:rPr>
        <w:br/>
        <w:t>Профессор, д. т. н. ИКТИБ</w:t>
      </w:r>
      <w:r>
        <w:rPr>
          <w:rFonts w:cs="Times New Roman"/>
          <w:sz w:val="24"/>
          <w:szCs w:val="24"/>
        </w:rPr>
        <w:br/>
        <w:t>Беляков С. Л.</w:t>
      </w:r>
    </w:p>
    <w:p w14:paraId="37B59ED1" w14:textId="77777777" w:rsidR="004521E6" w:rsidRDefault="004521E6" w:rsidP="004521E6"/>
    <w:p w14:paraId="4D9A828E" w14:textId="77777777" w:rsidR="004521E6" w:rsidRDefault="004521E6" w:rsidP="004521E6"/>
    <w:p w14:paraId="3B8F5821" w14:textId="77777777" w:rsidR="004521E6" w:rsidRDefault="004521E6" w:rsidP="004521E6"/>
    <w:p w14:paraId="0534BBF7" w14:textId="77777777" w:rsidR="004521E6" w:rsidRDefault="004521E6" w:rsidP="004521E6"/>
    <w:p w14:paraId="0689A387" w14:textId="7C0E8BFA" w:rsidR="000C0D7E" w:rsidRDefault="000C0D7E" w:rsidP="004521E6">
      <w:pPr>
        <w:spacing w:after="360"/>
        <w:rPr>
          <w:rFonts w:cs="Times New Roman"/>
          <w:sz w:val="24"/>
          <w:szCs w:val="24"/>
        </w:rPr>
      </w:pPr>
    </w:p>
    <w:p w14:paraId="6953290A" w14:textId="79BE4690" w:rsidR="000C0D7E" w:rsidRPr="004171BC" w:rsidRDefault="005819D8" w:rsidP="000C0D7E">
      <w:pPr>
        <w:pageBreakBefore/>
        <w:jc w:val="center"/>
        <w:rPr>
          <w:rFonts w:cs="Times New Roman"/>
          <w:b/>
          <w:szCs w:val="28"/>
        </w:rPr>
      </w:pPr>
      <w:r w:rsidRPr="00632053">
        <w:rPr>
          <w:rFonts w:cs="Times New Roman"/>
          <w:b/>
          <w:szCs w:val="28"/>
        </w:rPr>
        <w:lastRenderedPageBreak/>
        <w:t>Вариант №</w:t>
      </w:r>
      <w:r w:rsidR="00C326E8">
        <w:rPr>
          <w:rFonts w:cs="Times New Roman"/>
          <w:b/>
          <w:szCs w:val="28"/>
        </w:rPr>
        <w:t>5</w:t>
      </w:r>
    </w:p>
    <w:p w14:paraId="365A4AE9" w14:textId="78CB7337" w:rsidR="005819D8" w:rsidRPr="008867C8" w:rsidRDefault="008867C8" w:rsidP="005819D8">
      <w:pPr>
        <w:jc w:val="center"/>
        <w:rPr>
          <w:b/>
          <w:szCs w:val="28"/>
        </w:rPr>
      </w:pPr>
      <w:r>
        <w:rPr>
          <w:b/>
          <w:szCs w:val="28"/>
        </w:rPr>
        <w:t>Цель работы</w:t>
      </w:r>
      <w:r w:rsidRPr="008867C8">
        <w:rPr>
          <w:b/>
          <w:szCs w:val="28"/>
        </w:rPr>
        <w:t>:</w:t>
      </w:r>
    </w:p>
    <w:p w14:paraId="01A041D5" w14:textId="033A0735" w:rsidR="00A1054E" w:rsidRDefault="00753383" w:rsidP="00A1054E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Разработать приложение с графическим интерфейсом для Windows, используя библиотеку .NET</w:t>
      </w:r>
      <w:r w:rsidR="008867C8">
        <w:rPr>
          <w:color w:val="000000"/>
          <w:sz w:val="27"/>
          <w:szCs w:val="27"/>
        </w:rPr>
        <w:t>.</w:t>
      </w:r>
    </w:p>
    <w:p w14:paraId="7C348085" w14:textId="357D33FC" w:rsidR="00A1054E" w:rsidRDefault="00A1054E" w:rsidP="00D255A7">
      <w:pPr>
        <w:jc w:val="center"/>
        <w:rPr>
          <w:b/>
          <w:bCs/>
          <w:color w:val="000000"/>
          <w:sz w:val="27"/>
          <w:szCs w:val="27"/>
        </w:rPr>
      </w:pPr>
      <w:r w:rsidRPr="00F2153D">
        <w:rPr>
          <w:b/>
          <w:bCs/>
          <w:color w:val="000000"/>
          <w:sz w:val="27"/>
          <w:szCs w:val="27"/>
        </w:rPr>
        <w:t>Вариант индивидуального задания</w:t>
      </w:r>
      <w:r w:rsidRPr="00753383">
        <w:rPr>
          <w:b/>
          <w:bCs/>
          <w:color w:val="000000"/>
          <w:sz w:val="27"/>
          <w:szCs w:val="27"/>
        </w:rPr>
        <w:t>:</w:t>
      </w:r>
    </w:p>
    <w:p w14:paraId="5B30FE59" w14:textId="240B79DE" w:rsidR="00A1054E" w:rsidRPr="004734F4" w:rsidRDefault="004734F4" w:rsidP="004734F4">
      <w:pPr>
        <w:jc w:val="center"/>
        <w:rPr>
          <w:b/>
          <w:bCs/>
          <w:color w:val="000000"/>
          <w:sz w:val="27"/>
          <w:szCs w:val="27"/>
        </w:rPr>
      </w:pPr>
      <w:r w:rsidRPr="004734F4"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40BB1DEC" wp14:editId="6ED95E81">
            <wp:extent cx="5939790" cy="6318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D19C" w14:textId="50C1E1E9" w:rsidR="00E327EA" w:rsidRPr="00753383" w:rsidRDefault="00BA50F7" w:rsidP="00E327EA">
      <w:pPr>
        <w:jc w:val="center"/>
        <w:rPr>
          <w:b/>
        </w:rPr>
      </w:pPr>
      <w:r>
        <w:rPr>
          <w:b/>
        </w:rPr>
        <w:t>Программный код после отладки</w:t>
      </w:r>
    </w:p>
    <w:p w14:paraId="7E5733D4" w14:textId="44525948" w:rsidR="00585E2C" w:rsidRPr="00F5526F" w:rsidRDefault="00250E2A" w:rsidP="009411AA">
      <w:r>
        <w:rPr>
          <w:lang w:val="en-US"/>
        </w:rPr>
        <w:t>MyForm</w:t>
      </w:r>
      <w:r w:rsidR="009411AA" w:rsidRPr="00F5526F">
        <w:t>.</w:t>
      </w:r>
      <w:r>
        <w:rPr>
          <w:lang w:val="en-US"/>
        </w:rPr>
        <w:t>h</w:t>
      </w:r>
      <w:r w:rsidR="009411AA" w:rsidRPr="00F5526F">
        <w:t>:</w:t>
      </w:r>
    </w:p>
    <w:p w14:paraId="4A7E14CF" w14:textId="77777777" w:rsidR="00FE1CAC" w:rsidRPr="00FE1CAC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CA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E1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CA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1F12FD9" w14:textId="77777777" w:rsidR="00FE1CAC" w:rsidRPr="00FE1CAC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C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1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CAC">
        <w:rPr>
          <w:rFonts w:ascii="Consolas" w:hAnsi="Consolas" w:cs="Consolas"/>
          <w:color w:val="A31515"/>
          <w:sz w:val="19"/>
          <w:szCs w:val="19"/>
          <w:lang w:val="en-US"/>
        </w:rPr>
        <w:t>"Certificate.h"</w:t>
      </w:r>
    </w:p>
    <w:p w14:paraId="7CC59230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"ClassFind.h"</w:t>
      </w:r>
    </w:p>
    <w:p w14:paraId="42862D07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"Order.h"</w:t>
      </w:r>
    </w:p>
    <w:p w14:paraId="307A4D78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"Product.h"</w:t>
      </w:r>
    </w:p>
    <w:p w14:paraId="5EFACBF5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LabV2 {</w:t>
      </w:r>
    </w:p>
    <w:p w14:paraId="566F6E43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5EEA3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00A515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System::ComponentModel;</w:t>
      </w:r>
    </w:p>
    <w:p w14:paraId="26C9BD25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System::Collections;</w:t>
      </w:r>
    </w:p>
    <w:p w14:paraId="2469F5DB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System::Windows::Forms;</w:t>
      </w:r>
    </w:p>
    <w:p w14:paraId="10099BFE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System::Data;</w:t>
      </w:r>
    </w:p>
    <w:p w14:paraId="5BB2130C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System::Drawing;</w:t>
      </w:r>
    </w:p>
    <w:p w14:paraId="5991A0E7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6AD30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D2071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0BEDA29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Сводка</w:t>
      </w:r>
      <w:r w:rsidRPr="00ED2071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для</w:t>
      </w:r>
      <w:r w:rsidRPr="00ED2071">
        <w:rPr>
          <w:rFonts w:ascii="Consolas" w:hAnsi="Consolas" w:cs="Consolas"/>
          <w:color w:val="006400"/>
          <w:sz w:val="19"/>
          <w:szCs w:val="19"/>
          <w:lang w:val="en-US"/>
        </w:rPr>
        <w:t xml:space="preserve"> MyForm</w:t>
      </w:r>
    </w:p>
    <w:p w14:paraId="74C43AEC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D2071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7155C62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MyForm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7985DDC3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996A98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9AFA4C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^ Products =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810E79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^ Orders =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152221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^ Certificates =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B3496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ClassFind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^ test =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ClassFind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AD4E37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9E40DC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MyForm(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2B308E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F2A25D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14:paraId="2F4B770B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D22AFBE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//TODO: </w:t>
      </w:r>
      <w:r>
        <w:rPr>
          <w:rFonts w:ascii="Consolas" w:hAnsi="Consolas" w:cs="Consolas"/>
          <w:color w:val="008000"/>
          <w:sz w:val="19"/>
          <w:szCs w:val="19"/>
        </w:rPr>
        <w:t>добавьте</w:t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конструктора</w:t>
      </w:r>
    </w:p>
    <w:p w14:paraId="36BD088E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0CFE053B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B7384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^ prod1 =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2B4295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prod1-&gt;setID(1);</w:t>
      </w:r>
    </w:p>
    <w:p w14:paraId="36A60760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prod1-&gt;setName(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"Cheese"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75BF06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^ prod2 =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2E1828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prod2-&gt;setID(2);</w:t>
      </w:r>
    </w:p>
    <w:p w14:paraId="2D617B3E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prod2-&gt;setName(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"Meat"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C1C2A8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^ prod3 =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55654D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prod3-&gt;setID(3);</w:t>
      </w:r>
    </w:p>
    <w:p w14:paraId="421BEC47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prod3-&gt;setName(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"Fish"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442733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0AD57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Products-&gt;Add(prod1);</w:t>
      </w:r>
    </w:p>
    <w:p w14:paraId="0026A5F8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Products-&gt;Add(prod2);</w:t>
      </w:r>
    </w:p>
    <w:p w14:paraId="65B9D9E2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Products-&gt;Add(prod3);</w:t>
      </w:r>
    </w:p>
    <w:p w14:paraId="25E89530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00B62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Certificate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^ cert1 =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Certificate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B18A3E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cert1-&gt;setCertNum(1);</w:t>
      </w:r>
    </w:p>
    <w:p w14:paraId="5811259E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cert1-&gt;setID(prod1-&gt;getID());</w:t>
      </w:r>
    </w:p>
    <w:p w14:paraId="24DD07F9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prod1-&gt;setCertNum(cert1-&gt;getCertNum());</w:t>
      </w:r>
    </w:p>
    <w:p w14:paraId="4E87B2AC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Certificate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^ cert2 =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Certificate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DE5ACF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cert2-&gt;setCertNum(2);</w:t>
      </w:r>
    </w:p>
    <w:p w14:paraId="5B4E875F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cert2-&gt;setID(cert2-&gt;getID());</w:t>
      </w:r>
    </w:p>
    <w:p w14:paraId="6EAC2EFC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prod2-&gt;setCertNum(cert2-&gt;getCertNum());</w:t>
      </w:r>
    </w:p>
    <w:p w14:paraId="5E9373D4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Certificate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^ cert3 =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Certificate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CF76A3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cert3-&gt;setCertNum(3);</w:t>
      </w:r>
    </w:p>
    <w:p w14:paraId="07073744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cert3-&gt;setID(cert1-&gt;getID());</w:t>
      </w:r>
    </w:p>
    <w:p w14:paraId="3ADFDC55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prod3-&gt;setCertNum(cert3-&gt;getCertNum());</w:t>
      </w:r>
    </w:p>
    <w:p w14:paraId="39147E4C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E0625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Certificates-&gt;Add(cert1);</w:t>
      </w:r>
    </w:p>
    <w:p w14:paraId="007E9FCC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Certificates-&gt;Add(cert2);</w:t>
      </w:r>
    </w:p>
    <w:p w14:paraId="14C50D3C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Certificates-&gt;Add(cert3);</w:t>
      </w:r>
    </w:p>
    <w:p w14:paraId="66996C25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6B95F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^ order1 =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923F4A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order1-&gt;setAddress(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"per. Dobrolyubovskiy 15"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92C231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order1-&gt;setID(prod1-&gt;getID());</w:t>
      </w:r>
    </w:p>
    <w:p w14:paraId="30309024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order1-&gt;setQuantity(4);</w:t>
      </w:r>
    </w:p>
    <w:p w14:paraId="521693B6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order1-&gt;setOrderNum(1);</w:t>
      </w:r>
    </w:p>
    <w:p w14:paraId="472D96C4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prod1-&gt;addOrder(order1);</w:t>
      </w:r>
    </w:p>
    <w:p w14:paraId="3AFDBB63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^ order2 =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0AAB2B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order2-&gt;setAddress(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"st. Aleksandrovskaya 31"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55612B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order2-&gt;setID(prod2-&gt;getID());</w:t>
      </w:r>
    </w:p>
    <w:p w14:paraId="557D9293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order2-&gt;setQuantity(5);</w:t>
      </w:r>
    </w:p>
    <w:p w14:paraId="4D6CF714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order2-&gt;setOrderNum(2);</w:t>
      </w:r>
    </w:p>
    <w:p w14:paraId="684FA6C2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prod2-&gt;addOrder(order2);</w:t>
      </w:r>
    </w:p>
    <w:p w14:paraId="52BD6147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^ order3 =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49C3D9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order3-&gt;setAddress(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"st. Petrovskaya 1"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EB3A9F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order3-&gt;setID(prod3-&gt;getID());</w:t>
      </w:r>
    </w:p>
    <w:p w14:paraId="5934909F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order3-&gt;setQuantity(6);</w:t>
      </w:r>
    </w:p>
    <w:p w14:paraId="509CF9B4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order3-&gt;setOrderNum(3);</w:t>
      </w:r>
    </w:p>
    <w:p w14:paraId="31245558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prod3-&gt;addOrder(order3);</w:t>
      </w:r>
    </w:p>
    <w:p w14:paraId="59EADA79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C3511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Orders-&gt;Add(order1);</w:t>
      </w:r>
    </w:p>
    <w:p w14:paraId="321C903D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Orders-&gt;Add(order2);</w:t>
      </w:r>
    </w:p>
    <w:p w14:paraId="0CD63D72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Orders-&gt;Add(order3);</w:t>
      </w:r>
    </w:p>
    <w:p w14:paraId="11FFE442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4610A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test-&gt;setClassFind(Products, Certificates, Orders);</w:t>
      </w:r>
    </w:p>
    <w:p w14:paraId="746B84C9" w14:textId="77777777" w:rsidR="00FE1CAC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D21026" w14:textId="77777777" w:rsidR="00FE1CAC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268D5" w14:textId="77777777" w:rsidR="00FE1CAC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13C83DA" w14:textId="77777777" w:rsidR="00FE1CAC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99B1F2F" w14:textId="77777777" w:rsidR="00FE1CAC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Освободить все используемые ресурсы.</w:t>
      </w:r>
    </w:p>
    <w:p w14:paraId="6F081182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207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D2071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394945A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~MyForm()</w:t>
      </w:r>
    </w:p>
    <w:p w14:paraId="160BF85F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440669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(components)</w:t>
      </w:r>
    </w:p>
    <w:p w14:paraId="20B6E94D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20EBD1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components;</w:t>
      </w:r>
    </w:p>
    <w:p w14:paraId="1E037749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03F481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C7A931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^ textBox1;</w:t>
      </w:r>
    </w:p>
    <w:p w14:paraId="66B29CB5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^ textBox2;</w:t>
      </w:r>
    </w:p>
    <w:p w14:paraId="6D32B8C6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^ label1;</w:t>
      </w:r>
    </w:p>
    <w:p w14:paraId="4DE768C8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^ label2;</w:t>
      </w:r>
    </w:p>
    <w:p w14:paraId="41ABAD61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^ button1;</w:t>
      </w:r>
    </w:p>
    <w:p w14:paraId="72272B37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DataGridView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^ dataGridView1;</w:t>
      </w:r>
    </w:p>
    <w:p w14:paraId="63B1DA09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DataGridViewTextBoxColumn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^ Column1;</w:t>
      </w:r>
    </w:p>
    <w:p w14:paraId="39066B41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DataGridViewTextBoxColumn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^ Column2;</w:t>
      </w:r>
    </w:p>
    <w:p w14:paraId="464D6A3D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DataGridViewTextBoxColumn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^ Column3;</w:t>
      </w:r>
    </w:p>
    <w:p w14:paraId="22F186E5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DataGridViewTextBoxColumn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^ Column4;</w:t>
      </w:r>
    </w:p>
    <w:p w14:paraId="26D0C5C7" w14:textId="77777777" w:rsidR="00FE1CAC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401AD1" w14:textId="77777777" w:rsidR="00FE1CAC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18E41" w14:textId="77777777" w:rsidR="00FE1CAC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CB34A6" w14:textId="77777777" w:rsidR="00FE1CAC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5AF8066" w14:textId="77777777" w:rsidR="00FE1CAC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Обязательная переменная конструктора.</w:t>
      </w:r>
    </w:p>
    <w:p w14:paraId="08DD9676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207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D2071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7E1D255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System::ComponentModel::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^components;</w:t>
      </w:r>
    </w:p>
    <w:p w14:paraId="6D4ED9D2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7506B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14:paraId="04A4C78E" w14:textId="77777777" w:rsidR="00FE1CAC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40884C48" w14:textId="77777777" w:rsidR="00FE1CAC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Требуемый метод для поддержки конструктора — не изменяйте </w:t>
      </w:r>
    </w:p>
    <w:p w14:paraId="47E33AC0" w14:textId="77777777" w:rsidR="00FE1CAC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содержимое этого метода с помощью редактора кода.</w:t>
      </w:r>
    </w:p>
    <w:p w14:paraId="7351B45C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207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D2071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0811ABF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EBC577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0322EC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-&gt;textBox1 = 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E5F9685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-&gt;textBox2 = 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41E3D8A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-&gt;label1 = 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72BAD14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-&gt;label2 = 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19B98DB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-&gt;button1 = 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943D310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-&gt;dataGridView1 = 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DataGridView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A04EDEB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-&gt;Column1 = 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DataGridViewTextBoxColumn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A2839CB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-&gt;Column2 = 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DataGridViewTextBoxColumn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43E1063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-&gt;Column3 = 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DataGridViewTextBoxColumn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C079887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-&gt;Column4 = 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DataGridViewTextBoxColumn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A7368D4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(cli::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safe_cast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&lt;System::ComponentModel::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-&gt;dataGridView1))-&gt;BeginInit();</w:t>
      </w:r>
    </w:p>
    <w:p w14:paraId="38897B89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-&gt;SuspendLayout();</w:t>
      </w:r>
    </w:p>
    <w:p w14:paraId="0D550D9D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2F80785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>// textBox1</w:t>
      </w:r>
    </w:p>
    <w:p w14:paraId="504537BB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A77E68A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-&gt;textBox1-&gt;Location = System::Drawing::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(12, 29);</w:t>
      </w:r>
    </w:p>
    <w:p w14:paraId="34D3FB4C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-&gt;textBox1-&gt;Name = 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L"textBox1"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5C712B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-&gt;textBox1-&gt;Size = System::Drawing::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(199, 22);</w:t>
      </w:r>
    </w:p>
    <w:p w14:paraId="4C6E614D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-&gt;textBox1-&gt;TabIndex = 0;</w:t>
      </w:r>
    </w:p>
    <w:p w14:paraId="4197A947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245EE9E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>// textBox2</w:t>
      </w:r>
    </w:p>
    <w:p w14:paraId="7FE01DD4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3E546B9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-&gt;textBox2-&gt;Location = System::Drawing::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(12, 107);</w:t>
      </w:r>
    </w:p>
    <w:p w14:paraId="1DD71907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-&gt;textBox2-&gt;Name = 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L"textBox2"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E7D1A5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-&gt;textBox2-&gt;Size = System::Drawing::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(199, 22);</w:t>
      </w:r>
    </w:p>
    <w:p w14:paraId="5B62984E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-&gt;textBox2-&gt;TabIndex = 1;</w:t>
      </w:r>
    </w:p>
    <w:p w14:paraId="7079E1B8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ED53394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>// label1</w:t>
      </w:r>
    </w:p>
    <w:p w14:paraId="24285F41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BDAF3B7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-&gt;label1-&gt;AutoSize =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C488AC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-&gt;label1-&gt;Location = System::Drawing::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(12, 9);</w:t>
      </w:r>
    </w:p>
    <w:p w14:paraId="63BC1C7A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-&gt;label1-&gt;Name = 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L"label1"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9D6709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-&gt;label1-&gt;Size = System::Drawing::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(199, 17);</w:t>
      </w:r>
    </w:p>
    <w:p w14:paraId="2B86A1A2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-&gt;label1-&gt;TabIndex = 2;</w:t>
      </w:r>
    </w:p>
    <w:p w14:paraId="66F383C3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-&gt;label1-&gt;Text = 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сертификата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2CDB9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76AEBAE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>// label2</w:t>
      </w:r>
    </w:p>
    <w:p w14:paraId="7BE031E6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2E72D87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-&gt;label2-&gt;AutoSize =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CA8050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-&gt;label2-&gt;Location = System::Drawing::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(12, 87);</w:t>
      </w:r>
    </w:p>
    <w:p w14:paraId="48A968F6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-&gt;label2-&gt;Name = 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L"label2"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2C6E6D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-&gt;label2-&gt;Size = System::Drawing::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(157, 17);</w:t>
      </w:r>
    </w:p>
    <w:p w14:paraId="119502E6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-&gt;label2-&gt;TabIndex = 3;</w:t>
      </w:r>
    </w:p>
    <w:p w14:paraId="1C9CE6FB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-&gt;label2-&gt;Text = 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5F237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E3A0950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>// button1</w:t>
      </w:r>
    </w:p>
    <w:p w14:paraId="73841A07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DE761D3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-&gt;button1-&gt;Location = System::Drawing::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(12, 193);</w:t>
      </w:r>
    </w:p>
    <w:p w14:paraId="20A0A90E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-&gt;button1-&gt;Name = 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L"button1"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249EA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-&gt;button1-&gt;Size = System::Drawing::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(97, 27);</w:t>
      </w:r>
    </w:p>
    <w:p w14:paraId="775A68F3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-&gt;button1-&gt;TabIndex = 4;</w:t>
      </w:r>
    </w:p>
    <w:p w14:paraId="62793566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-&gt;button1-&gt;Text = 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Найти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028576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-&gt;button1-&gt;UseVisualStyleBackColor =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C6DFEC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-&gt;button1-&gt;Click +=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MyForm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::button1_Click);</w:t>
      </w:r>
    </w:p>
    <w:p w14:paraId="2E895BB1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68F71FC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>// dataGridView1</w:t>
      </w:r>
    </w:p>
    <w:p w14:paraId="2814C4D6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FD01BFC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-&gt;dataGridView1-&gt;ColumnHeadersHeightSizeMode = System::Windows::Forms::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DataGridViewColumnHeadersHeightSizeMode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D2071">
        <w:rPr>
          <w:rFonts w:ascii="Consolas" w:hAnsi="Consolas" w:cs="Consolas"/>
          <w:color w:val="2F4F4F"/>
          <w:sz w:val="19"/>
          <w:szCs w:val="19"/>
          <w:lang w:val="en-US"/>
        </w:rPr>
        <w:t>AutoSize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E6F03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-&gt;dataGridView1-&gt;Columns-&gt;AddRange(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&lt; System::Windows::Forms::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DataGridViewColumn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^  &gt;(4) {</w:t>
      </w:r>
    </w:p>
    <w:p w14:paraId="63857F1C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-&gt;Column1,</w:t>
      </w:r>
    </w:p>
    <w:p w14:paraId="136A37C8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-&gt;Column2,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-&gt;Column3,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-&gt;Column4</w:t>
      </w:r>
    </w:p>
    <w:p w14:paraId="6CEAA8A1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01541271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-&gt;dataGridView1-&gt;Location = System::Drawing::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(273, 12);</w:t>
      </w:r>
    </w:p>
    <w:p w14:paraId="11542689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-&gt;dataGridView1-&gt;Name = 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L"dataGridView1"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57130F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-&gt;dataGridView1-&gt;RowHeadersWidth = 51;</w:t>
      </w:r>
    </w:p>
    <w:p w14:paraId="7B83221D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-&gt;dataGridView1-&gt;RowTemplate-&gt;Height = 24;</w:t>
      </w:r>
    </w:p>
    <w:p w14:paraId="70C0BE33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-&gt;dataGridView1-&gt;Size = System::Drawing::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(714, 391);</w:t>
      </w:r>
    </w:p>
    <w:p w14:paraId="2D4D9A8C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-&gt;dataGridView1-&gt;TabIndex = 6;</w:t>
      </w:r>
    </w:p>
    <w:p w14:paraId="152EB59E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BFA3030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>// Column1</w:t>
      </w:r>
    </w:p>
    <w:p w14:paraId="08176759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4E486DF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-&gt;Column1-&gt;HeaderText = 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сертификата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16BBB4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-&gt;Column1-&gt;MinimumWidth = 6;</w:t>
      </w:r>
    </w:p>
    <w:p w14:paraId="592BC60D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-&gt;Column1-&gt;Name = 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L"Column1"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59BC82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-&gt;Column1-&gt;Width = 125;</w:t>
      </w:r>
    </w:p>
    <w:p w14:paraId="30A1B4A0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69B1918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>// Column2</w:t>
      </w:r>
    </w:p>
    <w:p w14:paraId="471E85AF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8FB6DDA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-&gt;Column2-&gt;HeaderText = 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237E2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-&gt;Column2-&gt;MinimumWidth = 6;</w:t>
      </w:r>
    </w:p>
    <w:p w14:paraId="3016C453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-&gt;Column2-&gt;Name = 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L"Column2"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67B37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-&gt;Column2-&gt;Width = 125;</w:t>
      </w:r>
    </w:p>
    <w:p w14:paraId="0061EFBC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836B16C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>// Column3</w:t>
      </w:r>
    </w:p>
    <w:p w14:paraId="754169EE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989B4B0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-&gt;Column3-&gt;HeaderText = 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Товар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E5AD0F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-&gt;Column3-&gt;MinimumWidth = 6;</w:t>
      </w:r>
    </w:p>
    <w:p w14:paraId="202D1296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-&gt;Column3-&gt;Name = 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L"Column3"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2EBAD0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-&gt;Column3-&gt;Width = 125;</w:t>
      </w:r>
    </w:p>
    <w:p w14:paraId="27C1B1DA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CD0CE70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>// Column4</w:t>
      </w:r>
    </w:p>
    <w:p w14:paraId="018C7B27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55D4031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-&gt;Column4-&gt;HeaderText = 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поставки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74540B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-&gt;Column4-&gt;MinimumWidth = 6;</w:t>
      </w:r>
    </w:p>
    <w:p w14:paraId="3AC910D5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-&gt;Column4-&gt;Name = 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L"Column4"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978602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-&gt;Column4-&gt;Width = 125;</w:t>
      </w:r>
    </w:p>
    <w:p w14:paraId="25FCD145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EF51609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>// MyForm</w:t>
      </w:r>
    </w:p>
    <w:p w14:paraId="4B5B4C88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893E197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-&gt;AutoScaleDimensions = System::Drawing::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SizeF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(8, 16);</w:t>
      </w:r>
    </w:p>
    <w:p w14:paraId="2C420BB7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-&gt;AutoScaleMode = System::Windows::Forms::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D2071">
        <w:rPr>
          <w:rFonts w:ascii="Consolas" w:hAnsi="Consolas" w:cs="Consolas"/>
          <w:color w:val="2F4F4F"/>
          <w:sz w:val="19"/>
          <w:szCs w:val="19"/>
          <w:lang w:val="en-US"/>
        </w:rPr>
        <w:t>Font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C8253F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-&gt;ClientSize = System::Drawing::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(999, 415);</w:t>
      </w:r>
    </w:p>
    <w:p w14:paraId="2549E3D0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-&gt;dataGridView1);</w:t>
      </w:r>
    </w:p>
    <w:p w14:paraId="1EB57B34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-&gt;button1);</w:t>
      </w:r>
    </w:p>
    <w:p w14:paraId="33444F29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-&gt;label2);</w:t>
      </w:r>
    </w:p>
    <w:p w14:paraId="5E9DA67E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-&gt;label1);</w:t>
      </w:r>
    </w:p>
    <w:p w14:paraId="61091E5E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-&gt;textBox2);</w:t>
      </w:r>
    </w:p>
    <w:p w14:paraId="35DED9E2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-&gt;textBox1);</w:t>
      </w:r>
    </w:p>
    <w:p w14:paraId="415995DB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L"MyForm"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6DBD6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L"MyForm"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BC5C15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(cli::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safe_cast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&lt;System::ComponentModel::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-&gt;dataGridView1))-&gt;EndInit();</w:t>
      </w:r>
    </w:p>
    <w:p w14:paraId="12258C71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-&gt;ResumeLayout(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89735D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-&gt;PerformLayout();</w:t>
      </w:r>
    </w:p>
    <w:p w14:paraId="451B85FC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FEE29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907E06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14:paraId="183F91EF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button1_Click(System::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ED2071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ED207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CE4AED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-&gt;textBox1-&gt;Text </w:t>
      </w:r>
      <w:r w:rsidRPr="00ED207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-&gt;textBox2-&gt;Text </w:t>
      </w:r>
      <w:r w:rsidRPr="00ED207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1D3C6A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A391F0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^ testCertificates =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227F73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^ testOrders =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8041C2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7874B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cert = 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::ToInt32(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-&gt;textBox1-&gt;Text);</w:t>
      </w:r>
    </w:p>
    <w:p w14:paraId="5FBE1D96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 = 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::ToInt32(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-&gt;textBox2-&gt;Text);</w:t>
      </w:r>
    </w:p>
    <w:p w14:paraId="1B81FF6D" w14:textId="77777777" w:rsidR="00FE1CAC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^ testCert1 = </w:t>
      </w:r>
      <w:r>
        <w:rPr>
          <w:rFonts w:ascii="Consolas" w:hAnsi="Consolas" w:cs="Consolas"/>
          <w:color w:val="0000FF"/>
          <w:sz w:val="19"/>
          <w:szCs w:val="19"/>
        </w:rPr>
        <w:t>gcnew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0BCB5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testCert1-&gt;setCertNum(cert);</w:t>
      </w:r>
    </w:p>
    <w:p w14:paraId="19C449DE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testCertificates-&gt;Add(testCert1);</w:t>
      </w:r>
    </w:p>
    <w:p w14:paraId="1A528286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5FCFC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^ testOrd1 =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73320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testOrd1-&gt;setOrderNum(ord);</w:t>
      </w:r>
    </w:p>
    <w:p w14:paraId="5A613BD3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testOrders-&gt;Add(testOrd1);</w:t>
      </w:r>
    </w:p>
    <w:p w14:paraId="5F40E864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201CE4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^ getProducts = test-&gt;findProducts(testCertificates, testOrders);</w:t>
      </w:r>
    </w:p>
    <w:p w14:paraId="63014B7D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9F37F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getProducts-&gt;Count; i++)</w:t>
      </w:r>
    </w:p>
    <w:p w14:paraId="4FBF16FE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E1EF87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=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^&gt;(getProducts[i])-&gt;getID();</w:t>
      </w:r>
    </w:p>
    <w:p w14:paraId="26AF0568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 xml:space="preserve">^ productName = </w:t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2071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^&gt;(getProducts[i])-&gt;getName();</w:t>
      </w:r>
    </w:p>
    <w:p w14:paraId="236F27E5" w14:textId="77777777" w:rsidR="00FE1CAC" w:rsidRPr="00ED2071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>-&gt;dataGridView1-&gt;Rows-&gt;Add(cert, ord, productName);</w:t>
      </w:r>
    </w:p>
    <w:p w14:paraId="7A5A501C" w14:textId="77777777" w:rsidR="00FE1CAC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C02CCB" w14:textId="77777777" w:rsidR="00FE1CAC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8353DE" w14:textId="77777777" w:rsidR="00FE1CAC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3549B0" w14:textId="77777777" w:rsidR="00FE1CAC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45896D7" w14:textId="77777777" w:rsidR="00FE1CAC" w:rsidRDefault="00FE1CAC" w:rsidP="00FE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DF7AAF" w14:textId="2A315F17" w:rsidR="003B56BC" w:rsidRDefault="003B56BC" w:rsidP="001B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CCDEA" w14:textId="77777777" w:rsidR="006A20F0" w:rsidRPr="006A20F0" w:rsidRDefault="006A20F0" w:rsidP="001B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7F20C" w14:textId="2326DB2B" w:rsidR="001B21E2" w:rsidRPr="00C969B8" w:rsidRDefault="00A413A5" w:rsidP="001B21E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Order</w:t>
      </w:r>
      <w:r w:rsidR="001B21E2">
        <w:rPr>
          <w:lang w:val="en-US"/>
        </w:rPr>
        <w:t>.h:</w:t>
      </w:r>
    </w:p>
    <w:p w14:paraId="1AB92256" w14:textId="77777777" w:rsidR="00A413A5" w:rsidRPr="00A413A5" w:rsidRDefault="00A413A5" w:rsidP="00A4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3A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4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3A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B67053F" w14:textId="77777777" w:rsidR="00A413A5" w:rsidRPr="00A413A5" w:rsidRDefault="00A413A5" w:rsidP="00A4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3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3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A413114" w14:textId="77777777" w:rsidR="00A413A5" w:rsidRPr="002E5411" w:rsidRDefault="00A413A5" w:rsidP="00A4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4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4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System::Collections;</w:t>
      </w:r>
    </w:p>
    <w:p w14:paraId="4204BB62" w14:textId="77777777" w:rsidR="00A413A5" w:rsidRPr="002E5411" w:rsidRDefault="00A413A5" w:rsidP="00A4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586C0" w14:textId="77777777" w:rsidR="00A413A5" w:rsidRPr="002E5411" w:rsidRDefault="00A413A5" w:rsidP="00A4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41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4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411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14:paraId="655F6005" w14:textId="77777777" w:rsidR="00A413A5" w:rsidRPr="002E5411" w:rsidRDefault="00A413A5" w:rsidP="00A4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F38BB7" w14:textId="77777777" w:rsidR="00A413A5" w:rsidRPr="002E5411" w:rsidRDefault="00A413A5" w:rsidP="00A4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41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43B48A" w14:textId="77777777" w:rsidR="00A413A5" w:rsidRPr="002E5411" w:rsidRDefault="00A413A5" w:rsidP="00A4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541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 xml:space="preserve">^ Address = </w:t>
      </w:r>
      <w:r w:rsidRPr="002E541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1C96D" w14:textId="77777777" w:rsidR="00A413A5" w:rsidRPr="002E5411" w:rsidRDefault="00A413A5" w:rsidP="00A4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54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= -1;</w:t>
      </w:r>
    </w:p>
    <w:p w14:paraId="40495CC0" w14:textId="77777777" w:rsidR="00A413A5" w:rsidRPr="002E5411" w:rsidRDefault="00A413A5" w:rsidP="00A4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54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= -1;</w:t>
      </w:r>
    </w:p>
    <w:p w14:paraId="5977F8DB" w14:textId="77777777" w:rsidR="00A413A5" w:rsidRPr="002E5411" w:rsidRDefault="00A413A5" w:rsidP="00A4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54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orderNum = -1;</w:t>
      </w:r>
    </w:p>
    <w:p w14:paraId="6A92D1DB" w14:textId="77777777" w:rsidR="00A413A5" w:rsidRPr="002E5411" w:rsidRDefault="00A413A5" w:rsidP="00A4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4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89B8C5" w14:textId="77777777" w:rsidR="00A413A5" w:rsidRPr="002E5411" w:rsidRDefault="00A413A5" w:rsidP="00A4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54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setAddress(</w:t>
      </w:r>
      <w:r w:rsidRPr="002E541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2E5411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821ADC" w14:textId="77777777" w:rsidR="00A413A5" w:rsidRPr="002E5411" w:rsidRDefault="00A413A5" w:rsidP="00A4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541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>^ getAddress();</w:t>
      </w:r>
    </w:p>
    <w:p w14:paraId="654D33B9" w14:textId="77777777" w:rsidR="00A413A5" w:rsidRPr="002E5411" w:rsidRDefault="00A413A5" w:rsidP="00A4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54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setID(</w:t>
      </w:r>
      <w:r w:rsidRPr="002E54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411">
        <w:rPr>
          <w:rFonts w:ascii="Consolas" w:hAnsi="Consolas" w:cs="Consolas"/>
          <w:color w:val="808080"/>
          <w:sz w:val="19"/>
          <w:szCs w:val="19"/>
          <w:lang w:val="en-US"/>
        </w:rPr>
        <w:t>pID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63D30" w14:textId="77777777" w:rsidR="00A413A5" w:rsidRPr="002E5411" w:rsidRDefault="00A413A5" w:rsidP="00A4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54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getID();</w:t>
      </w:r>
    </w:p>
    <w:p w14:paraId="19263361" w14:textId="77777777" w:rsidR="00A413A5" w:rsidRPr="002E5411" w:rsidRDefault="00A413A5" w:rsidP="00A4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54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setQuantity(</w:t>
      </w:r>
      <w:r w:rsidRPr="002E54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411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8DDB04" w14:textId="77777777" w:rsidR="00A413A5" w:rsidRPr="002E5411" w:rsidRDefault="00A413A5" w:rsidP="00A4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54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getQuantity();</w:t>
      </w:r>
    </w:p>
    <w:p w14:paraId="02180CF0" w14:textId="77777777" w:rsidR="00A413A5" w:rsidRPr="002E5411" w:rsidRDefault="00A413A5" w:rsidP="00A4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54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getOrderNum();</w:t>
      </w:r>
    </w:p>
    <w:p w14:paraId="6FB4F68D" w14:textId="77777777" w:rsidR="00A413A5" w:rsidRPr="002E5411" w:rsidRDefault="00A413A5" w:rsidP="00A4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54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setOrderNum(</w:t>
      </w:r>
      <w:r w:rsidRPr="002E54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411">
        <w:rPr>
          <w:rFonts w:ascii="Consolas" w:hAnsi="Consolas" w:cs="Consolas"/>
          <w:color w:val="808080"/>
          <w:sz w:val="19"/>
          <w:szCs w:val="19"/>
          <w:lang w:val="en-US"/>
        </w:rPr>
        <w:t>oN</w:t>
      </w:r>
      <w:r w:rsidRPr="002E54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D0D61D" w14:textId="0C63753E" w:rsidR="001B21E2" w:rsidRPr="00703D11" w:rsidRDefault="00A413A5" w:rsidP="00A4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14:paraId="26B2F745" w14:textId="77777777" w:rsidR="001B21E2" w:rsidRPr="00703D11" w:rsidRDefault="001B21E2" w:rsidP="001B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4D8A6" w14:textId="77777777" w:rsidR="001B21E2" w:rsidRPr="00703D11" w:rsidRDefault="001B21E2" w:rsidP="001B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83631" w14:textId="0BFADC19" w:rsidR="001B21E2" w:rsidRPr="00C969B8" w:rsidRDefault="002E5411" w:rsidP="001B21E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Order</w:t>
      </w:r>
      <w:r w:rsidR="001B21E2">
        <w:rPr>
          <w:lang w:val="en-US"/>
        </w:rPr>
        <w:t>.cpp:</w:t>
      </w:r>
    </w:p>
    <w:p w14:paraId="2CBA4D47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754">
        <w:rPr>
          <w:rFonts w:ascii="Consolas" w:hAnsi="Consolas" w:cs="Consolas"/>
          <w:color w:val="A31515"/>
          <w:sz w:val="19"/>
          <w:szCs w:val="19"/>
          <w:lang w:val="en-US"/>
        </w:rPr>
        <w:t>"Order.h"</w:t>
      </w:r>
    </w:p>
    <w:p w14:paraId="02335FDC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11DD8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754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::setID(</w:t>
      </w: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754">
        <w:rPr>
          <w:rFonts w:ascii="Consolas" w:hAnsi="Consolas" w:cs="Consolas"/>
          <w:color w:val="808080"/>
          <w:sz w:val="19"/>
          <w:szCs w:val="19"/>
          <w:lang w:val="en-US"/>
        </w:rPr>
        <w:t>pID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128D4F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C3F61F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2754">
        <w:rPr>
          <w:rFonts w:ascii="Consolas" w:hAnsi="Consolas" w:cs="Consolas"/>
          <w:color w:val="808080"/>
          <w:sz w:val="19"/>
          <w:szCs w:val="19"/>
          <w:lang w:val="en-US"/>
        </w:rPr>
        <w:t>pID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1AC5B312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7368AC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-&gt;productID = </w:t>
      </w:r>
      <w:r w:rsidRPr="00F32754">
        <w:rPr>
          <w:rFonts w:ascii="Consolas" w:hAnsi="Consolas" w:cs="Consolas"/>
          <w:color w:val="808080"/>
          <w:sz w:val="19"/>
          <w:szCs w:val="19"/>
          <w:lang w:val="en-US"/>
        </w:rPr>
        <w:t>pID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834BA0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F91B5C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19B50EB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7C1F90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D3A922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0C64AD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7F2D45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88389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754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::getID()</w:t>
      </w:r>
    </w:p>
    <w:p w14:paraId="0CDB05F3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7FF353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-&gt;productID;</w:t>
      </w:r>
    </w:p>
    <w:p w14:paraId="4CA68BE5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51BABE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5C9BD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754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::setAddress(</w:t>
      </w:r>
      <w:r w:rsidRPr="00F3275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F32754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C932C5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ADAAF9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2754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75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75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84F296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5B666C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-&gt;Address = </w:t>
      </w:r>
      <w:r w:rsidRPr="00F32754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74EF83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1549DB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BF4B85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C11BE8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589761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B44713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17476B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BB176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F32754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::getAddress()</w:t>
      </w:r>
    </w:p>
    <w:p w14:paraId="6E73AA52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59FD4E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-&gt;Address;</w:t>
      </w:r>
    </w:p>
    <w:p w14:paraId="25577A5F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FE4A9B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0E9B5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754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::setQuantity(</w:t>
      </w: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75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92B6F2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8134DB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275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03D5B8B0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1AE69E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-&gt;quantity = </w:t>
      </w:r>
      <w:r w:rsidRPr="00F3275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0E1B75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402C19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8E897B2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104E9E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50420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9C1BDD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E5B7C4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7A2D0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754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::getQuantity()</w:t>
      </w:r>
    </w:p>
    <w:p w14:paraId="62BDB969" w14:textId="77777777" w:rsidR="002E5411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7EE5AA" w14:textId="77777777" w:rsidR="002E5411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-&gt;quantity;</w:t>
      </w:r>
    </w:p>
    <w:p w14:paraId="563D602E" w14:textId="77777777" w:rsidR="002E5411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9FB21C" w14:textId="77777777" w:rsidR="002E5411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09725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754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::getOrderNum()</w:t>
      </w:r>
    </w:p>
    <w:p w14:paraId="4833180B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2E4146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-&gt;orderNum;</w:t>
      </w:r>
    </w:p>
    <w:p w14:paraId="688B0E1E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A9801F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4FC54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754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::setOrderNum(</w:t>
      </w: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754">
        <w:rPr>
          <w:rFonts w:ascii="Consolas" w:hAnsi="Consolas" w:cs="Consolas"/>
          <w:color w:val="808080"/>
          <w:sz w:val="19"/>
          <w:szCs w:val="19"/>
          <w:lang w:val="en-US"/>
        </w:rPr>
        <w:t>oN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70FEE6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EFBC55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2754">
        <w:rPr>
          <w:rFonts w:ascii="Consolas" w:hAnsi="Consolas" w:cs="Consolas"/>
          <w:color w:val="808080"/>
          <w:sz w:val="19"/>
          <w:szCs w:val="19"/>
          <w:lang w:val="en-US"/>
        </w:rPr>
        <w:t>oN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4F18EF9B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0AACE85A" w14:textId="77777777" w:rsidR="002E5411" w:rsidRPr="00F32754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27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-&gt;orderNum = </w:t>
      </w:r>
      <w:r w:rsidRPr="00F32754">
        <w:rPr>
          <w:rFonts w:ascii="Consolas" w:hAnsi="Consolas" w:cs="Consolas"/>
          <w:color w:val="808080"/>
          <w:sz w:val="19"/>
          <w:szCs w:val="19"/>
          <w:lang w:val="en-US"/>
        </w:rPr>
        <w:t>oN</w:t>
      </w: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5A6C69" w14:textId="77777777" w:rsidR="002E5411" w:rsidRPr="004F560B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FDB5F5" w14:textId="77777777" w:rsidR="002E5411" w:rsidRPr="004F560B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6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3A7297" w14:textId="77777777" w:rsidR="002E5411" w:rsidRPr="004F560B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4AC4A0" w14:textId="77777777" w:rsidR="002E5411" w:rsidRPr="004F560B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6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6609B1" w14:textId="77777777" w:rsidR="002E5411" w:rsidRPr="004F560B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18434E" w14:textId="428E7D6E" w:rsidR="001B21E2" w:rsidRDefault="002E5411" w:rsidP="002E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DABEEF" w14:textId="77777777" w:rsidR="001B21E2" w:rsidRPr="00D92C45" w:rsidRDefault="001B21E2" w:rsidP="001B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BA81F" w14:textId="0109FC4B" w:rsidR="001B21E2" w:rsidRPr="00D64D65" w:rsidRDefault="00F32754" w:rsidP="001B21E2">
      <w:pPr>
        <w:rPr>
          <w:lang w:val="en-US"/>
        </w:rPr>
      </w:pPr>
      <w:r>
        <w:rPr>
          <w:lang w:val="en-US"/>
        </w:rPr>
        <w:t>Product</w:t>
      </w:r>
      <w:r w:rsidR="001B21E2">
        <w:rPr>
          <w:lang w:val="en-US"/>
        </w:rPr>
        <w:t>.h:</w:t>
      </w:r>
    </w:p>
    <w:p w14:paraId="75206529" w14:textId="77777777" w:rsidR="00F32754" w:rsidRPr="004F560B" w:rsidRDefault="00F32754" w:rsidP="00F3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60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6D5DC9D" w14:textId="77777777" w:rsidR="00F32754" w:rsidRPr="004F560B" w:rsidRDefault="00F32754" w:rsidP="00F3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60B">
        <w:rPr>
          <w:rFonts w:ascii="Consolas" w:hAnsi="Consolas" w:cs="Consolas"/>
          <w:color w:val="A31515"/>
          <w:sz w:val="19"/>
          <w:szCs w:val="19"/>
          <w:lang w:val="en-US"/>
        </w:rPr>
        <w:t>"Order.h"</w:t>
      </w:r>
    </w:p>
    <w:p w14:paraId="057D63A8" w14:textId="77777777" w:rsidR="00F32754" w:rsidRPr="004F560B" w:rsidRDefault="00F32754" w:rsidP="00F3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6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664D7CF" w14:textId="77777777" w:rsidR="00F32754" w:rsidRPr="004F560B" w:rsidRDefault="00F32754" w:rsidP="00F3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6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System::Collections;</w:t>
      </w:r>
    </w:p>
    <w:p w14:paraId="55B7E761" w14:textId="77777777" w:rsidR="00F32754" w:rsidRPr="004F560B" w:rsidRDefault="00F32754" w:rsidP="00F3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46383" w14:textId="77777777" w:rsidR="00F32754" w:rsidRPr="004F560B" w:rsidRDefault="00F32754" w:rsidP="00F3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60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14:paraId="73DA41F3" w14:textId="77777777" w:rsidR="00F32754" w:rsidRPr="004F560B" w:rsidRDefault="00F32754" w:rsidP="00F3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20EB4F" w14:textId="77777777" w:rsidR="00F32754" w:rsidRPr="004F560B" w:rsidRDefault="00F32754" w:rsidP="00F3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EFFC0E" w14:textId="77777777" w:rsidR="00F32754" w:rsidRPr="004F560B" w:rsidRDefault="00F32754" w:rsidP="00F3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60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^ name = </w:t>
      </w:r>
      <w:r w:rsidRPr="004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5946D" w14:textId="77777777" w:rsidR="00F32754" w:rsidRPr="004F560B" w:rsidRDefault="00F32754" w:rsidP="00F3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= -1;</w:t>
      </w:r>
    </w:p>
    <w:p w14:paraId="1C3C16A8" w14:textId="77777777" w:rsidR="00F32754" w:rsidRPr="004F560B" w:rsidRDefault="00F32754" w:rsidP="00F3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certNumber = -1;</w:t>
      </w:r>
    </w:p>
    <w:p w14:paraId="483DE493" w14:textId="77777777" w:rsidR="00F32754" w:rsidRPr="004F560B" w:rsidRDefault="00F32754" w:rsidP="00F3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60B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^ orders = </w:t>
      </w:r>
      <w:r w:rsidRPr="004F560B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60B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76C86D" w14:textId="77777777" w:rsidR="00F32754" w:rsidRPr="004F560B" w:rsidRDefault="00F32754" w:rsidP="00F3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F3BC17" w14:textId="77777777" w:rsidR="00F32754" w:rsidRPr="004F560B" w:rsidRDefault="00F32754" w:rsidP="00F3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setName(</w:t>
      </w:r>
      <w:r w:rsidRPr="004F560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4F560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38491" w14:textId="77777777" w:rsidR="00F32754" w:rsidRPr="004F560B" w:rsidRDefault="00F32754" w:rsidP="00F3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60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>^ getName();</w:t>
      </w:r>
    </w:p>
    <w:p w14:paraId="598169B8" w14:textId="77777777" w:rsidR="00F32754" w:rsidRPr="004F560B" w:rsidRDefault="00F32754" w:rsidP="00F3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setID(</w:t>
      </w:r>
      <w:r w:rsidRPr="004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60B">
        <w:rPr>
          <w:rFonts w:ascii="Consolas" w:hAnsi="Consolas" w:cs="Consolas"/>
          <w:color w:val="808080"/>
          <w:sz w:val="19"/>
          <w:szCs w:val="19"/>
          <w:lang w:val="en-US"/>
        </w:rPr>
        <w:t>pID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C196C7" w14:textId="77777777" w:rsidR="00F32754" w:rsidRPr="004F560B" w:rsidRDefault="00F32754" w:rsidP="00F3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getID();</w:t>
      </w:r>
    </w:p>
    <w:p w14:paraId="21C22F74" w14:textId="77777777" w:rsidR="00F32754" w:rsidRPr="004F560B" w:rsidRDefault="00F32754" w:rsidP="00F3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setCertNum(</w:t>
      </w:r>
      <w:r w:rsidRPr="004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60B">
        <w:rPr>
          <w:rFonts w:ascii="Consolas" w:hAnsi="Consolas" w:cs="Consolas"/>
          <w:color w:val="808080"/>
          <w:sz w:val="19"/>
          <w:szCs w:val="19"/>
          <w:lang w:val="en-US"/>
        </w:rPr>
        <w:t>cN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A342D8" w14:textId="77777777" w:rsidR="00F32754" w:rsidRPr="004F560B" w:rsidRDefault="00F32754" w:rsidP="00F3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getCertNum();</w:t>
      </w:r>
    </w:p>
    <w:p w14:paraId="5F4819CE" w14:textId="77777777" w:rsidR="00F32754" w:rsidRPr="004F560B" w:rsidRDefault="00F32754" w:rsidP="00F3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addOrder(</w:t>
      </w:r>
      <w:r w:rsidRPr="004F560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4F560B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12DCA9" w14:textId="77777777" w:rsidR="00F32754" w:rsidRPr="00315C23" w:rsidRDefault="00F32754" w:rsidP="00F3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23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^ getOrders();</w:t>
      </w:r>
    </w:p>
    <w:p w14:paraId="2AA81DA8" w14:textId="77777777" w:rsidR="00F32754" w:rsidRPr="00315C23" w:rsidRDefault="00F32754" w:rsidP="00F3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E867CFE" w14:textId="77777777" w:rsidR="00F32754" w:rsidRPr="00315C23" w:rsidRDefault="00F32754" w:rsidP="00F3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E43DB" w14:textId="5D0A7466" w:rsidR="001B21E2" w:rsidRPr="00703D11" w:rsidRDefault="001B21E2" w:rsidP="001B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DE4CC" w14:textId="77777777" w:rsidR="001B21E2" w:rsidRPr="00703D11" w:rsidRDefault="001B21E2" w:rsidP="001B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F67D0" w14:textId="68CC37B1" w:rsidR="001B21E2" w:rsidRPr="006B7A50" w:rsidRDefault="004F560B" w:rsidP="001B21E2">
      <w:pPr>
        <w:rPr>
          <w:lang w:val="en-US"/>
        </w:rPr>
      </w:pPr>
      <w:r>
        <w:rPr>
          <w:lang w:val="en-US"/>
        </w:rPr>
        <w:t>Product</w:t>
      </w:r>
      <w:r w:rsidR="001B21E2">
        <w:rPr>
          <w:lang w:val="en-US"/>
        </w:rPr>
        <w:t>.cpp:</w:t>
      </w:r>
    </w:p>
    <w:p w14:paraId="437C81AE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23">
        <w:rPr>
          <w:rFonts w:ascii="Consolas" w:hAnsi="Consolas" w:cs="Consolas"/>
          <w:color w:val="A31515"/>
          <w:sz w:val="19"/>
          <w:szCs w:val="19"/>
          <w:lang w:val="en-US"/>
        </w:rPr>
        <w:t>"Product.h"</w:t>
      </w:r>
    </w:p>
    <w:p w14:paraId="1A87B7EC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System::Collections;</w:t>
      </w:r>
    </w:p>
    <w:p w14:paraId="63A785B1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23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::setName(</w:t>
      </w:r>
      <w:r w:rsidRPr="00315C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315C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C0B08B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4184C8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5C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2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8FE704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9E4FC1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r w:rsidRPr="00315C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668E03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62B5FA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CEBE3BA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8C4159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B3A0AA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276F7A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EC78DF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5C133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315C23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::getName()</w:t>
      </w:r>
    </w:p>
    <w:p w14:paraId="7331B896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834475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14:paraId="27E620FC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8C2D47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1CC72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23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::setID(</w:t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23">
        <w:rPr>
          <w:rFonts w:ascii="Consolas" w:hAnsi="Consolas" w:cs="Consolas"/>
          <w:color w:val="808080"/>
          <w:sz w:val="19"/>
          <w:szCs w:val="19"/>
          <w:lang w:val="en-US"/>
        </w:rPr>
        <w:t>pID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FCE81D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616AF1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5C23">
        <w:rPr>
          <w:rFonts w:ascii="Consolas" w:hAnsi="Consolas" w:cs="Consolas"/>
          <w:color w:val="808080"/>
          <w:sz w:val="19"/>
          <w:szCs w:val="19"/>
          <w:lang w:val="en-US"/>
        </w:rPr>
        <w:t>pID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7650612F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AD4CC7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-&gt;productID = </w:t>
      </w:r>
      <w:r w:rsidRPr="00315C23">
        <w:rPr>
          <w:rFonts w:ascii="Consolas" w:hAnsi="Consolas" w:cs="Consolas"/>
          <w:color w:val="808080"/>
          <w:sz w:val="19"/>
          <w:szCs w:val="19"/>
          <w:lang w:val="en-US"/>
        </w:rPr>
        <w:t>pID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715C9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BB68EF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8B5530B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0F3FAC02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B6887E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9F135B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B64BC5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5A9DE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23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::getID()</w:t>
      </w:r>
    </w:p>
    <w:p w14:paraId="78D299AA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5DFDCD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-&gt;productID;</w:t>
      </w:r>
    </w:p>
    <w:p w14:paraId="2ADE82CE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4CF0CD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ECBC0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23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::setCertNum(</w:t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23">
        <w:rPr>
          <w:rFonts w:ascii="Consolas" w:hAnsi="Consolas" w:cs="Consolas"/>
          <w:color w:val="808080"/>
          <w:sz w:val="19"/>
          <w:szCs w:val="19"/>
          <w:lang w:val="en-US"/>
        </w:rPr>
        <w:t>cN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9B7871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684BE9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5C23">
        <w:rPr>
          <w:rFonts w:ascii="Consolas" w:hAnsi="Consolas" w:cs="Consolas"/>
          <w:color w:val="808080"/>
          <w:sz w:val="19"/>
          <w:szCs w:val="19"/>
          <w:lang w:val="en-US"/>
        </w:rPr>
        <w:t>cN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583500B6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692282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-&gt;certNumber = </w:t>
      </w:r>
      <w:r w:rsidRPr="00315C23">
        <w:rPr>
          <w:rFonts w:ascii="Consolas" w:hAnsi="Consolas" w:cs="Consolas"/>
          <w:color w:val="808080"/>
          <w:sz w:val="19"/>
          <w:szCs w:val="19"/>
          <w:lang w:val="en-US"/>
        </w:rPr>
        <w:t>cN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5D8747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1B9585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43EA47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7F9343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4159A4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18BC6D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015EE3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21AA1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23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::getCertNum()</w:t>
      </w:r>
    </w:p>
    <w:p w14:paraId="67E48F77" w14:textId="77777777" w:rsidR="004F560B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60C789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-&gt;certNumber;</w:t>
      </w:r>
    </w:p>
    <w:p w14:paraId="09D39D8D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4FE857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11B57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23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::addOrder(</w:t>
      </w:r>
      <w:r w:rsidRPr="00315C23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315C23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D281E4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CDE4E4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-&gt;orders-&gt;Add(</w:t>
      </w:r>
      <w:r w:rsidRPr="00315C23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D2C93A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7EC46E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2B4A8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315C23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::getOrders()</w:t>
      </w:r>
    </w:p>
    <w:p w14:paraId="7B19853E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19912A" w14:textId="77777777" w:rsidR="004F560B" w:rsidRPr="00315C23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-&gt;orders;</w:t>
      </w:r>
    </w:p>
    <w:p w14:paraId="4B1F1A44" w14:textId="78E2B2A0" w:rsidR="001B21E2" w:rsidRPr="00703D11" w:rsidRDefault="004F560B" w:rsidP="004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3F84B7" w14:textId="20768C17" w:rsidR="001B21E2" w:rsidRDefault="00315C23" w:rsidP="001B21E2">
      <w:pPr>
        <w:rPr>
          <w:lang w:val="en-US"/>
        </w:rPr>
      </w:pPr>
      <w:r>
        <w:rPr>
          <w:lang w:val="en-US"/>
        </w:rPr>
        <w:t>Certificate</w:t>
      </w:r>
      <w:r w:rsidR="001B21E2">
        <w:rPr>
          <w:lang w:val="en-US"/>
        </w:rPr>
        <w:t>.h:</w:t>
      </w:r>
    </w:p>
    <w:p w14:paraId="15CB748C" w14:textId="77777777" w:rsidR="00315C23" w:rsidRPr="00315C23" w:rsidRDefault="00315C23" w:rsidP="0031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2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942D542" w14:textId="77777777" w:rsidR="00315C23" w:rsidRPr="00315C23" w:rsidRDefault="00315C23" w:rsidP="0031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5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3FC19DF" w14:textId="77777777" w:rsidR="00315C23" w:rsidRPr="00FE1CAC" w:rsidRDefault="00315C23" w:rsidP="0031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C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1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C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1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System::Collections;</w:t>
      </w:r>
    </w:p>
    <w:p w14:paraId="09795223" w14:textId="77777777" w:rsidR="00315C23" w:rsidRPr="00FE1CAC" w:rsidRDefault="00315C23" w:rsidP="0031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0BF31" w14:textId="77777777" w:rsidR="00315C23" w:rsidRPr="00FE1CAC" w:rsidRDefault="00315C23" w:rsidP="0031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CA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E1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C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1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CAC">
        <w:rPr>
          <w:rFonts w:ascii="Consolas" w:hAnsi="Consolas" w:cs="Consolas"/>
          <w:color w:val="2B91AF"/>
          <w:sz w:val="19"/>
          <w:szCs w:val="19"/>
          <w:lang w:val="en-US"/>
        </w:rPr>
        <w:t>Certificate</w:t>
      </w:r>
    </w:p>
    <w:p w14:paraId="4AC3704D" w14:textId="77777777" w:rsidR="00315C23" w:rsidRPr="00FE1CAC" w:rsidRDefault="00315C23" w:rsidP="0031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C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B807F9" w14:textId="77777777" w:rsidR="00315C23" w:rsidRPr="00FE1CAC" w:rsidRDefault="00315C23" w:rsidP="0031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C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1C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16B8AC" w14:textId="77777777" w:rsidR="00315C23" w:rsidRPr="00FE1CAC" w:rsidRDefault="00315C23" w:rsidP="0031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certNumber = -1;</w:t>
      </w:r>
    </w:p>
    <w:p w14:paraId="0BB75077" w14:textId="77777777" w:rsidR="00315C23" w:rsidRPr="00FE1CAC" w:rsidRDefault="00315C23" w:rsidP="0031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= -1;</w:t>
      </w:r>
    </w:p>
    <w:p w14:paraId="12969EA1" w14:textId="77777777" w:rsidR="00315C23" w:rsidRPr="00FE1CAC" w:rsidRDefault="00315C23" w:rsidP="0031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C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1C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503F36" w14:textId="77777777" w:rsidR="00315C23" w:rsidRPr="00FE1CAC" w:rsidRDefault="00315C23" w:rsidP="0031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C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1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setCertNum(</w:t>
      </w:r>
      <w:r w:rsidRPr="00FE1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CAC">
        <w:rPr>
          <w:rFonts w:ascii="Consolas" w:hAnsi="Consolas" w:cs="Consolas"/>
          <w:color w:val="808080"/>
          <w:sz w:val="19"/>
          <w:szCs w:val="19"/>
          <w:lang w:val="en-US"/>
        </w:rPr>
        <w:t>cN</w:t>
      </w:r>
      <w:r w:rsidRPr="00FE1C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95C15A" w14:textId="77777777" w:rsidR="00315C23" w:rsidRPr="00FE1CAC" w:rsidRDefault="00315C23" w:rsidP="0031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getCertNum();</w:t>
      </w:r>
    </w:p>
    <w:p w14:paraId="38275F28" w14:textId="77777777" w:rsidR="00315C23" w:rsidRPr="00FE1CAC" w:rsidRDefault="00315C23" w:rsidP="0031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1C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1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setID(</w:t>
      </w:r>
      <w:r w:rsidRPr="00FE1C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CAC">
        <w:rPr>
          <w:rFonts w:ascii="Consolas" w:hAnsi="Consolas" w:cs="Consolas"/>
          <w:color w:val="808080"/>
          <w:sz w:val="19"/>
          <w:szCs w:val="19"/>
          <w:lang w:val="en-US"/>
        </w:rPr>
        <w:t>pID</w:t>
      </w:r>
      <w:r w:rsidRPr="00FE1C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7A439E" w14:textId="77777777" w:rsidR="00315C23" w:rsidRPr="00A96996" w:rsidRDefault="00315C23" w:rsidP="0031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C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getID();</w:t>
      </w:r>
    </w:p>
    <w:p w14:paraId="4280E62E" w14:textId="77777777" w:rsidR="00315C23" w:rsidRPr="00A96996" w:rsidRDefault="00315C23" w:rsidP="0031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60B4E1F" w14:textId="77777777" w:rsidR="00315C23" w:rsidRPr="00A96996" w:rsidRDefault="00315C23" w:rsidP="0031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27C9B" w14:textId="77777777" w:rsidR="001B21E2" w:rsidRDefault="001B21E2" w:rsidP="001B21E2">
      <w:pPr>
        <w:rPr>
          <w:lang w:val="en-US"/>
        </w:rPr>
      </w:pPr>
    </w:p>
    <w:p w14:paraId="24A3234C" w14:textId="4FA80BF2" w:rsidR="001B21E2" w:rsidRDefault="00ED2071" w:rsidP="001B21E2">
      <w:pPr>
        <w:rPr>
          <w:lang w:val="en-US"/>
        </w:rPr>
      </w:pPr>
      <w:r>
        <w:rPr>
          <w:lang w:val="en-US"/>
        </w:rPr>
        <w:t>Certificate</w:t>
      </w:r>
      <w:r w:rsidR="001B21E2">
        <w:rPr>
          <w:lang w:val="en-US"/>
        </w:rPr>
        <w:t>.cpp</w:t>
      </w:r>
    </w:p>
    <w:p w14:paraId="66A1E324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6">
        <w:rPr>
          <w:rFonts w:ascii="Consolas" w:hAnsi="Consolas" w:cs="Consolas"/>
          <w:color w:val="A31515"/>
          <w:sz w:val="19"/>
          <w:szCs w:val="19"/>
          <w:lang w:val="en-US"/>
        </w:rPr>
        <w:t>"Certificate.h"</w:t>
      </w:r>
    </w:p>
    <w:p w14:paraId="6B93BAB6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EC1C5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6">
        <w:rPr>
          <w:rFonts w:ascii="Consolas" w:hAnsi="Consolas" w:cs="Consolas"/>
          <w:color w:val="2B91AF"/>
          <w:sz w:val="19"/>
          <w:szCs w:val="19"/>
          <w:lang w:val="en-US"/>
        </w:rPr>
        <w:t>Certificate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>::setCertNum(</w:t>
      </w:r>
      <w:r w:rsidRPr="00A9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6">
        <w:rPr>
          <w:rFonts w:ascii="Consolas" w:hAnsi="Consolas" w:cs="Consolas"/>
          <w:color w:val="808080"/>
          <w:sz w:val="19"/>
          <w:szCs w:val="19"/>
          <w:lang w:val="en-US"/>
        </w:rPr>
        <w:t>cN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0C5A8A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FA2DE9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6996">
        <w:rPr>
          <w:rFonts w:ascii="Consolas" w:hAnsi="Consolas" w:cs="Consolas"/>
          <w:color w:val="808080"/>
          <w:sz w:val="19"/>
          <w:szCs w:val="19"/>
          <w:lang w:val="en-US"/>
        </w:rPr>
        <w:t>cN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21C00BF4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974DFB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-&gt;certNumber = </w:t>
      </w:r>
      <w:r w:rsidRPr="00A96996">
        <w:rPr>
          <w:rFonts w:ascii="Consolas" w:hAnsi="Consolas" w:cs="Consolas"/>
          <w:color w:val="808080"/>
          <w:sz w:val="19"/>
          <w:szCs w:val="19"/>
          <w:lang w:val="en-US"/>
        </w:rPr>
        <w:t>cN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774D1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695F93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8846896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AD28B3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FF0537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77CC92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EFE2B8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972F9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6">
        <w:rPr>
          <w:rFonts w:ascii="Consolas" w:hAnsi="Consolas" w:cs="Consolas"/>
          <w:color w:val="2B91AF"/>
          <w:sz w:val="19"/>
          <w:szCs w:val="19"/>
          <w:lang w:val="en-US"/>
        </w:rPr>
        <w:t>Certificate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>::getCertNum()</w:t>
      </w:r>
    </w:p>
    <w:p w14:paraId="611CBB42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48B61C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>-&gt;certNumber;</w:t>
      </w:r>
    </w:p>
    <w:p w14:paraId="4E7F0F90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84D469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5BCD4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6">
        <w:rPr>
          <w:rFonts w:ascii="Consolas" w:hAnsi="Consolas" w:cs="Consolas"/>
          <w:color w:val="2B91AF"/>
          <w:sz w:val="19"/>
          <w:szCs w:val="19"/>
          <w:lang w:val="en-US"/>
        </w:rPr>
        <w:t>Certificate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>::setID(</w:t>
      </w:r>
      <w:r w:rsidRPr="00A9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6">
        <w:rPr>
          <w:rFonts w:ascii="Consolas" w:hAnsi="Consolas" w:cs="Consolas"/>
          <w:color w:val="808080"/>
          <w:sz w:val="19"/>
          <w:szCs w:val="19"/>
          <w:lang w:val="en-US"/>
        </w:rPr>
        <w:t>pID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B9CE14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23D6E4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6996">
        <w:rPr>
          <w:rFonts w:ascii="Consolas" w:hAnsi="Consolas" w:cs="Consolas"/>
          <w:color w:val="808080"/>
          <w:sz w:val="19"/>
          <w:szCs w:val="19"/>
          <w:lang w:val="en-US"/>
        </w:rPr>
        <w:t>pID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67F7CBF5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585BC2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-&gt;productID = </w:t>
      </w:r>
      <w:r w:rsidRPr="00A96996">
        <w:rPr>
          <w:rFonts w:ascii="Consolas" w:hAnsi="Consolas" w:cs="Consolas"/>
          <w:color w:val="808080"/>
          <w:sz w:val="19"/>
          <w:szCs w:val="19"/>
          <w:lang w:val="en-US"/>
        </w:rPr>
        <w:t>pID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C4EE93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017A14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B55B10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7329C9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69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16EDF8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B416CA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DB191B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5ECC7D" w14:textId="77777777" w:rsidR="00ED2071" w:rsidRPr="00A96996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996">
        <w:rPr>
          <w:rFonts w:ascii="Consolas" w:hAnsi="Consolas" w:cs="Consolas"/>
          <w:color w:val="2B91AF"/>
          <w:sz w:val="19"/>
          <w:szCs w:val="19"/>
          <w:lang w:val="en-US"/>
        </w:rPr>
        <w:t>Certificate</w:t>
      </w:r>
      <w:r w:rsidRPr="00A96996">
        <w:rPr>
          <w:rFonts w:ascii="Consolas" w:hAnsi="Consolas" w:cs="Consolas"/>
          <w:color w:val="000000"/>
          <w:sz w:val="19"/>
          <w:szCs w:val="19"/>
          <w:lang w:val="en-US"/>
        </w:rPr>
        <w:t>::getID()</w:t>
      </w:r>
    </w:p>
    <w:p w14:paraId="46D7D3A4" w14:textId="77777777" w:rsidR="00ED2071" w:rsidRPr="007412BB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DF1A8F" w14:textId="77777777" w:rsidR="00ED2071" w:rsidRPr="007412BB" w:rsidRDefault="00ED2071" w:rsidP="00ED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-&gt;productID;</w:t>
      </w:r>
    </w:p>
    <w:p w14:paraId="46AE03E8" w14:textId="6A0AD3F0" w:rsidR="001B21E2" w:rsidRDefault="00ED2071" w:rsidP="00ED2071">
      <w:pPr>
        <w:rPr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D8B2F3" w14:textId="25F7C043" w:rsidR="001B21E2" w:rsidRDefault="002A3CC9" w:rsidP="001B21E2">
      <w:pPr>
        <w:rPr>
          <w:lang w:val="en-US"/>
        </w:rPr>
      </w:pPr>
      <w:r>
        <w:rPr>
          <w:lang w:val="en-US"/>
        </w:rPr>
        <w:t>C</w:t>
      </w:r>
      <w:r w:rsidR="00A96996">
        <w:rPr>
          <w:lang w:val="en-US"/>
        </w:rPr>
        <w:t>lassFind</w:t>
      </w:r>
      <w:r w:rsidR="001B21E2">
        <w:rPr>
          <w:lang w:val="en-US"/>
        </w:rPr>
        <w:t>.h:</w:t>
      </w:r>
    </w:p>
    <w:p w14:paraId="3B57C688" w14:textId="77777777" w:rsidR="00CE585E" w:rsidRPr="007B4C0C" w:rsidRDefault="00CE585E" w:rsidP="00CE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C0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C0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1681338" w14:textId="77777777" w:rsidR="00CE585E" w:rsidRPr="007B4C0C" w:rsidRDefault="00CE585E" w:rsidP="00CE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C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C0C">
        <w:rPr>
          <w:rFonts w:ascii="Consolas" w:hAnsi="Consolas" w:cs="Consolas"/>
          <w:color w:val="A31515"/>
          <w:sz w:val="19"/>
          <w:szCs w:val="19"/>
          <w:lang w:val="en-US"/>
        </w:rPr>
        <w:t>"Certificate.h"</w:t>
      </w:r>
    </w:p>
    <w:p w14:paraId="00B60D96" w14:textId="77777777" w:rsidR="00CE585E" w:rsidRPr="007B4C0C" w:rsidRDefault="00CE585E" w:rsidP="00CE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C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C0C">
        <w:rPr>
          <w:rFonts w:ascii="Consolas" w:hAnsi="Consolas" w:cs="Consolas"/>
          <w:color w:val="A31515"/>
          <w:sz w:val="19"/>
          <w:szCs w:val="19"/>
          <w:lang w:val="en-US"/>
        </w:rPr>
        <w:t>"Product.h"</w:t>
      </w:r>
    </w:p>
    <w:p w14:paraId="6333D67B" w14:textId="77777777" w:rsidR="00CE585E" w:rsidRPr="007B4C0C" w:rsidRDefault="00CE585E" w:rsidP="00CE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C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C0C">
        <w:rPr>
          <w:rFonts w:ascii="Consolas" w:hAnsi="Consolas" w:cs="Consolas"/>
          <w:color w:val="A31515"/>
          <w:sz w:val="19"/>
          <w:szCs w:val="19"/>
          <w:lang w:val="en-US"/>
        </w:rPr>
        <w:t>"Order.h"</w:t>
      </w:r>
    </w:p>
    <w:p w14:paraId="56B82638" w14:textId="77777777" w:rsidR="00CE585E" w:rsidRPr="007B4C0C" w:rsidRDefault="00CE585E" w:rsidP="00CE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C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C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19F091C" w14:textId="77777777" w:rsidR="00CE585E" w:rsidRPr="007B4C0C" w:rsidRDefault="00CE585E" w:rsidP="00CE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C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C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System::Collections;</w:t>
      </w:r>
    </w:p>
    <w:p w14:paraId="7D2D5E0C" w14:textId="77777777" w:rsidR="00CE585E" w:rsidRPr="007B4C0C" w:rsidRDefault="00CE585E" w:rsidP="00CE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DDB55" w14:textId="77777777" w:rsidR="00CE585E" w:rsidRPr="007B4C0C" w:rsidRDefault="00CE585E" w:rsidP="00CE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C0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C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C0C">
        <w:rPr>
          <w:rFonts w:ascii="Consolas" w:hAnsi="Consolas" w:cs="Consolas"/>
          <w:color w:val="2B91AF"/>
          <w:sz w:val="19"/>
          <w:szCs w:val="19"/>
          <w:lang w:val="en-US"/>
        </w:rPr>
        <w:t>ClassFind</w:t>
      </w:r>
    </w:p>
    <w:p w14:paraId="07543827" w14:textId="77777777" w:rsidR="00CE585E" w:rsidRPr="007B4C0C" w:rsidRDefault="00CE585E" w:rsidP="00CE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FAF5B4" w14:textId="77777777" w:rsidR="00CE585E" w:rsidRPr="007B4C0C" w:rsidRDefault="00CE585E" w:rsidP="00CE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C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AB0C372" w14:textId="77777777" w:rsidR="00CE585E" w:rsidRPr="007B4C0C" w:rsidRDefault="00CE585E" w:rsidP="00CE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C0C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^ Products = </w:t>
      </w:r>
      <w:r w:rsidRPr="007B4C0C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C0C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46CA14" w14:textId="77777777" w:rsidR="00CE585E" w:rsidRPr="007B4C0C" w:rsidRDefault="00CE585E" w:rsidP="00CE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C0C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^ Certificates = </w:t>
      </w:r>
      <w:r w:rsidRPr="007B4C0C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C0C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C316B1" w14:textId="77777777" w:rsidR="00CE585E" w:rsidRPr="007B4C0C" w:rsidRDefault="00CE585E" w:rsidP="00CE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C0C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^ Orders = </w:t>
      </w:r>
      <w:r w:rsidRPr="007B4C0C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C0C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A4B55" w14:textId="77777777" w:rsidR="00CE585E" w:rsidRPr="007B4C0C" w:rsidRDefault="00CE585E" w:rsidP="00CE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C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38DD36" w14:textId="77777777" w:rsidR="00CE585E" w:rsidRPr="007B4C0C" w:rsidRDefault="00CE585E" w:rsidP="00CE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ab/>
        <w:t>ClassFind();</w:t>
      </w:r>
    </w:p>
    <w:p w14:paraId="608B3895" w14:textId="77777777" w:rsidR="00CE585E" w:rsidRPr="007B4C0C" w:rsidRDefault="00CE585E" w:rsidP="00CE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C0C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>^ findProducts(</w:t>
      </w:r>
      <w:r w:rsidRPr="007B4C0C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7B4C0C">
        <w:rPr>
          <w:rFonts w:ascii="Consolas" w:hAnsi="Consolas" w:cs="Consolas"/>
          <w:color w:val="808080"/>
          <w:sz w:val="19"/>
          <w:szCs w:val="19"/>
          <w:lang w:val="en-US"/>
        </w:rPr>
        <w:t>certificatesArray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4C0C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7B4C0C">
        <w:rPr>
          <w:rFonts w:ascii="Consolas" w:hAnsi="Consolas" w:cs="Consolas"/>
          <w:color w:val="808080"/>
          <w:sz w:val="19"/>
          <w:szCs w:val="19"/>
          <w:lang w:val="en-US"/>
        </w:rPr>
        <w:t>ordersArray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068F68" w14:textId="77777777" w:rsidR="00CE585E" w:rsidRPr="007B4C0C" w:rsidRDefault="00CE585E" w:rsidP="00CE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4C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setClassFind(</w:t>
      </w:r>
      <w:r w:rsidRPr="007B4C0C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7B4C0C">
        <w:rPr>
          <w:rFonts w:ascii="Consolas" w:hAnsi="Consolas" w:cs="Consolas"/>
          <w:color w:val="808080"/>
          <w:sz w:val="19"/>
          <w:szCs w:val="19"/>
          <w:lang w:val="en-US"/>
        </w:rPr>
        <w:t>productsArray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4C0C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7B4C0C">
        <w:rPr>
          <w:rFonts w:ascii="Consolas" w:hAnsi="Consolas" w:cs="Consolas"/>
          <w:color w:val="808080"/>
          <w:sz w:val="19"/>
          <w:szCs w:val="19"/>
          <w:lang w:val="en-US"/>
        </w:rPr>
        <w:t>certificatesArray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4C0C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7B4C0C">
        <w:rPr>
          <w:rFonts w:ascii="Consolas" w:hAnsi="Consolas" w:cs="Consolas"/>
          <w:color w:val="808080"/>
          <w:sz w:val="19"/>
          <w:szCs w:val="19"/>
          <w:lang w:val="en-US"/>
        </w:rPr>
        <w:t>ordersArray</w:t>
      </w:r>
      <w:r w:rsidRPr="007B4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B87C79" w14:textId="77777777" w:rsidR="00CE585E" w:rsidRDefault="00CE585E" w:rsidP="00CE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68BF2D1" w14:textId="77777777" w:rsidR="00CE585E" w:rsidRDefault="00CE585E" w:rsidP="00CE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1F94F" w14:textId="22FE8113" w:rsidR="001B21E2" w:rsidRDefault="001B21E2" w:rsidP="001B21E2">
      <w:pPr>
        <w:rPr>
          <w:lang w:val="en-US"/>
        </w:rPr>
      </w:pPr>
      <w:r>
        <w:rPr>
          <w:lang w:val="en-US"/>
        </w:rPr>
        <w:t>Class</w:t>
      </w:r>
      <w:r w:rsidR="007412BB">
        <w:rPr>
          <w:lang w:val="en-US"/>
        </w:rPr>
        <w:t>Find</w:t>
      </w:r>
      <w:r>
        <w:rPr>
          <w:lang w:val="en-US"/>
        </w:rPr>
        <w:t>.cpp:</w:t>
      </w:r>
    </w:p>
    <w:p w14:paraId="0A60E957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2BB">
        <w:rPr>
          <w:rFonts w:ascii="Consolas" w:hAnsi="Consolas" w:cs="Consolas"/>
          <w:color w:val="A31515"/>
          <w:sz w:val="19"/>
          <w:szCs w:val="19"/>
          <w:lang w:val="en-US"/>
        </w:rPr>
        <w:t>"ClassFind.h"</w:t>
      </w:r>
    </w:p>
    <w:p w14:paraId="42E46A79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582D1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ClassFind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::setClassFind(</w:t>
      </w: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7412BB">
        <w:rPr>
          <w:rFonts w:ascii="Consolas" w:hAnsi="Consolas" w:cs="Consolas"/>
          <w:color w:val="808080"/>
          <w:sz w:val="19"/>
          <w:szCs w:val="19"/>
          <w:lang w:val="en-US"/>
        </w:rPr>
        <w:t>productsArray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7412BB">
        <w:rPr>
          <w:rFonts w:ascii="Consolas" w:hAnsi="Consolas" w:cs="Consolas"/>
          <w:color w:val="808080"/>
          <w:sz w:val="19"/>
          <w:szCs w:val="19"/>
          <w:lang w:val="en-US"/>
        </w:rPr>
        <w:t>certificatesArray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7412BB">
        <w:rPr>
          <w:rFonts w:ascii="Consolas" w:hAnsi="Consolas" w:cs="Consolas"/>
          <w:color w:val="808080"/>
          <w:sz w:val="19"/>
          <w:szCs w:val="19"/>
          <w:lang w:val="en-US"/>
        </w:rPr>
        <w:t>ordersArray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08641E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F5A4B8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12BB">
        <w:rPr>
          <w:rFonts w:ascii="Consolas" w:hAnsi="Consolas" w:cs="Consolas"/>
          <w:color w:val="808080"/>
          <w:sz w:val="19"/>
          <w:szCs w:val="19"/>
          <w:lang w:val="en-US"/>
        </w:rPr>
        <w:t>productsArray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&gt; 0 &amp;&amp; </w:t>
      </w:r>
      <w:r w:rsidRPr="007412BB">
        <w:rPr>
          <w:rFonts w:ascii="Consolas" w:hAnsi="Consolas" w:cs="Consolas"/>
          <w:color w:val="808080"/>
          <w:sz w:val="19"/>
          <w:szCs w:val="19"/>
          <w:lang w:val="en-US"/>
        </w:rPr>
        <w:t>certificatesArray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&gt; 0 &amp;&amp; </w:t>
      </w:r>
      <w:r w:rsidRPr="007412BB">
        <w:rPr>
          <w:rFonts w:ascii="Consolas" w:hAnsi="Consolas" w:cs="Consolas"/>
          <w:color w:val="808080"/>
          <w:sz w:val="19"/>
          <w:szCs w:val="19"/>
          <w:lang w:val="en-US"/>
        </w:rPr>
        <w:t>ordersArray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-&gt;Count &gt; 0)</w:t>
      </w:r>
    </w:p>
    <w:p w14:paraId="4BBD0E2B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D573F8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-&gt;Certificates = </w:t>
      </w:r>
      <w:r w:rsidRPr="007412BB">
        <w:rPr>
          <w:rFonts w:ascii="Consolas" w:hAnsi="Consolas" w:cs="Consolas"/>
          <w:color w:val="808080"/>
          <w:sz w:val="19"/>
          <w:szCs w:val="19"/>
          <w:lang w:val="en-US"/>
        </w:rPr>
        <w:t>certificatesArray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CEBD98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-&gt;Products = </w:t>
      </w:r>
      <w:r w:rsidRPr="007412BB">
        <w:rPr>
          <w:rFonts w:ascii="Consolas" w:hAnsi="Consolas" w:cs="Consolas"/>
          <w:color w:val="808080"/>
          <w:sz w:val="19"/>
          <w:szCs w:val="19"/>
          <w:lang w:val="en-US"/>
        </w:rPr>
        <w:t>productsArray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C5B85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-&gt;Orders= </w:t>
      </w:r>
      <w:r w:rsidRPr="007412BB">
        <w:rPr>
          <w:rFonts w:ascii="Consolas" w:hAnsi="Consolas" w:cs="Consolas"/>
          <w:color w:val="808080"/>
          <w:sz w:val="19"/>
          <w:szCs w:val="19"/>
          <w:lang w:val="en-US"/>
        </w:rPr>
        <w:t>ordersArray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5FB4FC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15AF262E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586549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3292AA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314205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BEB7D9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9FC763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10CB6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ClassFind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::findProducts(</w:t>
      </w: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7412BB">
        <w:rPr>
          <w:rFonts w:ascii="Consolas" w:hAnsi="Consolas" w:cs="Consolas"/>
          <w:color w:val="808080"/>
          <w:sz w:val="19"/>
          <w:szCs w:val="19"/>
          <w:lang w:val="en-US"/>
        </w:rPr>
        <w:t>certificatesArray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7412BB">
        <w:rPr>
          <w:rFonts w:ascii="Consolas" w:hAnsi="Consolas" w:cs="Consolas"/>
          <w:color w:val="808080"/>
          <w:sz w:val="19"/>
          <w:szCs w:val="19"/>
          <w:lang w:val="en-US"/>
        </w:rPr>
        <w:t>ordersArray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41839A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626A7D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^ productsArray = 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9BF216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^ claimOrders = 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A30412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412BB">
        <w:rPr>
          <w:rFonts w:ascii="Consolas" w:hAnsi="Consolas" w:cs="Consolas"/>
          <w:color w:val="808080"/>
          <w:sz w:val="19"/>
          <w:szCs w:val="19"/>
          <w:lang w:val="en-US"/>
        </w:rPr>
        <w:t>ordersArray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-&gt;Count; i++)</w:t>
      </w:r>
    </w:p>
    <w:p w14:paraId="29DFE45B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484B48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r w:rsidRPr="007412BB">
        <w:rPr>
          <w:rFonts w:ascii="Consolas" w:hAnsi="Consolas" w:cs="Consolas"/>
          <w:color w:val="808080"/>
          <w:sz w:val="19"/>
          <w:szCs w:val="19"/>
          <w:lang w:val="en-US"/>
        </w:rPr>
        <w:t>ordersArray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[i])-&gt;getOrderNum();</w:t>
      </w:r>
    </w:p>
    <w:p w14:paraId="297CC2ED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-&gt;Orders-&gt;Count; j++)</w:t>
      </w:r>
    </w:p>
    <w:p w14:paraId="324ED9A9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0100E3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thisNum= 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-&gt;Orders[j])-&gt;getOrderNum();</w:t>
      </w:r>
    </w:p>
    <w:p w14:paraId="3F8BCBCC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thisNum)</w:t>
      </w:r>
    </w:p>
    <w:p w14:paraId="711627F3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07831E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  <w:t>claimOrders-&gt;Add(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-&gt;Orders[j]);</w:t>
      </w:r>
    </w:p>
    <w:p w14:paraId="0D3E2132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8C220E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0330FA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7AC202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^ suitOrders = 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71A2BE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claimOrders-&gt;Count; i++)</w:t>
      </w:r>
    </w:p>
    <w:p w14:paraId="397D0899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BFAA8E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oPID = 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^&gt;(claimOrders[i])-&gt;getID();</w:t>
      </w:r>
    </w:p>
    <w:p w14:paraId="2FFEBC50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-&gt;Products-&gt;Count; j++)</w:t>
      </w:r>
    </w:p>
    <w:p w14:paraId="5A8B21C7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9BAB88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PID = 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-&gt;Products[j])-&gt;getID();</w:t>
      </w:r>
    </w:p>
    <w:p w14:paraId="3D104AE3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pCertNum = 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-&gt;Products[j])-&gt;getCertNum();</w:t>
      </w:r>
    </w:p>
    <w:p w14:paraId="3515AF12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7412BB">
        <w:rPr>
          <w:rFonts w:ascii="Consolas" w:hAnsi="Consolas" w:cs="Consolas"/>
          <w:color w:val="808080"/>
          <w:sz w:val="19"/>
          <w:szCs w:val="19"/>
          <w:lang w:val="en-US"/>
        </w:rPr>
        <w:t>certificatesArray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-&gt;Count; k++)</w:t>
      </w:r>
    </w:p>
    <w:p w14:paraId="1BEA1FC1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D0FD43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CertNum = 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Certificate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r w:rsidRPr="007412BB">
        <w:rPr>
          <w:rFonts w:ascii="Consolas" w:hAnsi="Consolas" w:cs="Consolas"/>
          <w:color w:val="808080"/>
          <w:sz w:val="19"/>
          <w:szCs w:val="19"/>
          <w:lang w:val="en-US"/>
        </w:rPr>
        <w:t>certificatesArray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[k])-&gt;getCertNum();</w:t>
      </w:r>
    </w:p>
    <w:p w14:paraId="0F90DE7E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(oPID == PID &amp;&amp; CertNum == pCertNum)</w:t>
      </w:r>
    </w:p>
    <w:p w14:paraId="43B431A9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E1E879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  <w:t>suitOrders-&gt;Add(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^&gt;(claimOrders[i]));</w:t>
      </w:r>
    </w:p>
    <w:p w14:paraId="5FA0601E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9449F9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E69E97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5EC51F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BD0DED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suitOrders-&gt;Count; i++)</w:t>
      </w:r>
    </w:p>
    <w:p w14:paraId="64CC2ADE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95648A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sOrdNum = 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^&gt;(suitOrders[i])-&gt;getOrderNum();</w:t>
      </w:r>
    </w:p>
    <w:p w14:paraId="093EA61A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-&gt;Products-&gt;Count; j++)</w:t>
      </w:r>
    </w:p>
    <w:p w14:paraId="4376EE1D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99B0FE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^ pOrdres = (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-&gt;Products[j])-&gt;getOrders());</w:t>
      </w:r>
    </w:p>
    <w:p w14:paraId="5727CDAC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pOrdres-&gt;Count; k++)</w:t>
      </w:r>
    </w:p>
    <w:p w14:paraId="2D0A31AD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208CCA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pOrdNum = 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12BB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^&gt;(pOrdres[k])-&gt;getOrderNum();</w:t>
      </w:r>
    </w:p>
    <w:p w14:paraId="2AC62482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(pOrdNum == sOrdNum)</w:t>
      </w:r>
    </w:p>
    <w:p w14:paraId="0E736446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DA8B1F" w14:textId="77777777" w:rsidR="007412BB" w:rsidRP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  <w:t>productsArray-&gt;Add(</w:t>
      </w:r>
      <w:r w:rsidRPr="007412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>-&gt;Products[j]);</w:t>
      </w:r>
    </w:p>
    <w:p w14:paraId="0A181F39" w14:textId="77777777" w:rsid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2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728407" w14:textId="77777777" w:rsid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3FF4D4" w14:textId="77777777" w:rsid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A065A0" w14:textId="77777777" w:rsid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67614C" w14:textId="77777777" w:rsid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productsArray;</w:t>
      </w:r>
    </w:p>
    <w:p w14:paraId="1AA269DB" w14:textId="56B0992F" w:rsid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C3ABE8" w14:textId="77777777" w:rsid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ClassFind</w:t>
      </w:r>
      <w:r>
        <w:rPr>
          <w:rFonts w:ascii="Consolas" w:hAnsi="Consolas" w:cs="Consolas"/>
          <w:color w:val="000000"/>
          <w:sz w:val="19"/>
          <w:szCs w:val="19"/>
        </w:rPr>
        <w:t>::ClassFind()</w:t>
      </w:r>
    </w:p>
    <w:p w14:paraId="6D950A34" w14:textId="4AFD957F" w:rsidR="007412BB" w:rsidRDefault="007412BB" w:rsidP="0074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FB72D5" w14:textId="4FF191E4" w:rsidR="003336EB" w:rsidRPr="00257C83" w:rsidRDefault="007412BB" w:rsidP="00257C8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0A4B5D">
        <w:rPr>
          <w:lang w:val="en-US"/>
        </w:rPr>
        <w:br w:type="page"/>
      </w:r>
    </w:p>
    <w:p w14:paraId="2DAE7B1D" w14:textId="56303110" w:rsidR="00F2153D" w:rsidRDefault="00F2153D" w:rsidP="00F2153D">
      <w:pPr>
        <w:jc w:val="center"/>
        <w:rPr>
          <w:b/>
          <w:bCs/>
        </w:rPr>
      </w:pPr>
      <w:r>
        <w:rPr>
          <w:b/>
          <w:bCs/>
        </w:rPr>
        <w:lastRenderedPageBreak/>
        <w:t>Тест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8"/>
        <w:gridCol w:w="7476"/>
      </w:tblGrid>
      <w:tr w:rsidR="007B4C0C" w14:paraId="11AFA5A0" w14:textId="77777777" w:rsidTr="003B5DE1">
        <w:tc>
          <w:tcPr>
            <w:tcW w:w="4390" w:type="dxa"/>
          </w:tcPr>
          <w:p w14:paraId="14D1916F" w14:textId="77777777" w:rsidR="00F2153D" w:rsidRDefault="00F2153D" w:rsidP="000F705B">
            <w:pPr>
              <w:jc w:val="center"/>
            </w:pPr>
            <w:r>
              <w:t>Входные данные</w:t>
            </w:r>
          </w:p>
        </w:tc>
        <w:tc>
          <w:tcPr>
            <w:tcW w:w="4536" w:type="dxa"/>
          </w:tcPr>
          <w:p w14:paraId="46C5147C" w14:textId="77777777" w:rsidR="00F2153D" w:rsidRPr="00DC02F0" w:rsidRDefault="00F2153D" w:rsidP="000F705B">
            <w:pPr>
              <w:jc w:val="center"/>
              <w:rPr>
                <w:lang w:val="en-US"/>
              </w:rPr>
            </w:pPr>
            <w:r>
              <w:t>Выходные данные</w:t>
            </w:r>
          </w:p>
        </w:tc>
      </w:tr>
      <w:tr w:rsidR="007B4C0C" w14:paraId="3FB29E25" w14:textId="77777777" w:rsidTr="003B5DE1">
        <w:tc>
          <w:tcPr>
            <w:tcW w:w="4390" w:type="dxa"/>
          </w:tcPr>
          <w:p w14:paraId="1A71B708" w14:textId="6B1F9E4B" w:rsidR="000402D5" w:rsidRPr="003916FB" w:rsidRDefault="004C574D" w:rsidP="000F705B">
            <w:r>
              <w:t>Номера сертификата и заказа</w:t>
            </w:r>
            <w:r w:rsidR="000402D5" w:rsidRPr="00753383">
              <w:t>:</w:t>
            </w:r>
            <w:r>
              <w:rPr>
                <w:lang w:val="en-US"/>
              </w:rPr>
              <w:t xml:space="preserve"> </w:t>
            </w:r>
            <w:r>
              <w:t>2, 2</w:t>
            </w:r>
            <w:r w:rsidR="007C0DEA">
              <w:rPr>
                <w:lang w:val="en-US"/>
              </w:rPr>
              <w:t>.</w:t>
            </w:r>
          </w:p>
        </w:tc>
        <w:tc>
          <w:tcPr>
            <w:tcW w:w="4536" w:type="dxa"/>
          </w:tcPr>
          <w:p w14:paraId="4301391D" w14:textId="1A432F01" w:rsidR="00B0644F" w:rsidRDefault="004C574D" w:rsidP="000F705B">
            <w:r>
              <w:t>Продукты, номера их заказов и сертификатов</w:t>
            </w:r>
            <w:r w:rsidR="000402D5" w:rsidRPr="000402D5">
              <w:t>:</w:t>
            </w:r>
            <w:r>
              <w:t xml:space="preserve"> 2, 2, </w:t>
            </w:r>
            <w:r>
              <w:rPr>
                <w:lang w:val="en-US"/>
              </w:rPr>
              <w:t>Meat</w:t>
            </w:r>
            <w:r w:rsidR="000402D5" w:rsidRPr="000402D5">
              <w:t>.</w:t>
            </w:r>
            <w:r w:rsidR="00BB4EFD" w:rsidRPr="00BB4EFD">
              <w:t xml:space="preserve"> </w:t>
            </w:r>
          </w:p>
          <w:p w14:paraId="6BFE08E5" w14:textId="117F07CF" w:rsidR="00E97E49" w:rsidRDefault="007B4C0C" w:rsidP="000F705B">
            <w:r w:rsidRPr="007B4C0C">
              <w:rPr>
                <w:noProof/>
              </w:rPr>
              <w:drawing>
                <wp:inline distT="0" distB="0" distL="0" distR="0" wp14:anchorId="515B46E5" wp14:editId="526AED80">
                  <wp:extent cx="4606290" cy="2694635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228" cy="2708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76176" w14:textId="5331E6FC" w:rsidR="00F2153D" w:rsidRPr="000402D5" w:rsidRDefault="00F2153D" w:rsidP="000F705B"/>
        </w:tc>
      </w:tr>
    </w:tbl>
    <w:p w14:paraId="58B2E577" w14:textId="77777777" w:rsidR="00F2153D" w:rsidRPr="00F2153D" w:rsidRDefault="00F2153D" w:rsidP="00F34B7D">
      <w:pPr>
        <w:rPr>
          <w:b/>
          <w:bCs/>
        </w:rPr>
      </w:pPr>
    </w:p>
    <w:p w14:paraId="3CE3527A" w14:textId="224E55F1" w:rsidR="00832BC0" w:rsidRDefault="00832BC0" w:rsidP="00585E2C">
      <w:pPr>
        <w:jc w:val="center"/>
        <w:rPr>
          <w:b/>
          <w:szCs w:val="28"/>
        </w:rPr>
      </w:pPr>
      <w:r>
        <w:rPr>
          <w:b/>
          <w:szCs w:val="28"/>
        </w:rPr>
        <w:t>Вывод</w:t>
      </w:r>
    </w:p>
    <w:p w14:paraId="77DFEA5C" w14:textId="27FBC4AB" w:rsidR="00832BC0" w:rsidRPr="002D45CA" w:rsidRDefault="00E327EA" w:rsidP="002D45CA">
      <w:r>
        <w:tab/>
        <w:t xml:space="preserve">В процессе </w:t>
      </w:r>
      <w:r w:rsidR="00632053">
        <w:t>выполнения лабораторной работы</w:t>
      </w:r>
      <w:r w:rsidR="008E506C">
        <w:t xml:space="preserve"> я </w:t>
      </w:r>
      <w:r w:rsidR="008E506C">
        <w:rPr>
          <w:color w:val="000000"/>
          <w:sz w:val="27"/>
          <w:szCs w:val="27"/>
        </w:rPr>
        <w:t>разработал приложение с графическим интерфейсом для Windows, используя библиотеку .NET</w:t>
      </w:r>
      <w:r w:rsidR="00F5526F">
        <w:t>.</w:t>
      </w:r>
      <w:r w:rsidR="00632053">
        <w:t xml:space="preserve"> </w:t>
      </w:r>
      <w:r w:rsidR="00F5526F">
        <w:t>Р</w:t>
      </w:r>
      <w:r w:rsidR="00632053">
        <w:t>асширил и укрепил свои знания в среде программирования С</w:t>
      </w:r>
      <w:r w:rsidR="00632053" w:rsidRPr="00632053">
        <w:t>++</w:t>
      </w:r>
      <w:r w:rsidR="00632053">
        <w:t>.</w:t>
      </w:r>
    </w:p>
    <w:sectPr w:rsidR="00832BC0" w:rsidRPr="002D45CA" w:rsidSect="005819D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C9ABA" w14:textId="77777777" w:rsidR="006E33C7" w:rsidRDefault="006E33C7" w:rsidP="005819D8">
      <w:pPr>
        <w:spacing w:after="0" w:line="240" w:lineRule="auto"/>
      </w:pPr>
      <w:r>
        <w:separator/>
      </w:r>
    </w:p>
  </w:endnote>
  <w:endnote w:type="continuationSeparator" w:id="0">
    <w:p w14:paraId="3978DC77" w14:textId="77777777" w:rsidR="006E33C7" w:rsidRDefault="006E33C7" w:rsidP="0058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1DCD4" w14:textId="77777777" w:rsidR="004F6FAE" w:rsidRDefault="004F6F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67391211"/>
      <w:docPartObj>
        <w:docPartGallery w:val="Page Numbers (Bottom of Page)"/>
        <w:docPartUnique/>
      </w:docPartObj>
    </w:sdtPr>
    <w:sdtContent>
      <w:p w14:paraId="313254A7" w14:textId="77777777" w:rsidR="005819D8" w:rsidRDefault="005819D8" w:rsidP="005819D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63A"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2117F" w14:textId="3EEDACA0" w:rsidR="00835879" w:rsidRDefault="005819D8" w:rsidP="00835879">
    <w:pPr>
      <w:pStyle w:val="a5"/>
      <w:jc w:val="center"/>
    </w:pPr>
    <w:r>
      <w:t>Таганрог 20</w:t>
    </w:r>
    <w:r w:rsidR="00835879">
      <w:t>2</w:t>
    </w:r>
    <w:r w:rsidR="004F6FAE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A2E7E" w14:textId="77777777" w:rsidR="006E33C7" w:rsidRDefault="006E33C7" w:rsidP="005819D8">
      <w:pPr>
        <w:spacing w:after="0" w:line="240" w:lineRule="auto"/>
      </w:pPr>
      <w:r>
        <w:separator/>
      </w:r>
    </w:p>
  </w:footnote>
  <w:footnote w:type="continuationSeparator" w:id="0">
    <w:p w14:paraId="3F804DBE" w14:textId="77777777" w:rsidR="006E33C7" w:rsidRDefault="006E33C7" w:rsidP="00581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0603D" w14:textId="77777777" w:rsidR="004F6FAE" w:rsidRDefault="004F6FA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4D7F3" w14:textId="77777777" w:rsidR="004F6FAE" w:rsidRDefault="004F6FA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19680" w14:textId="77777777" w:rsidR="004F6FAE" w:rsidRDefault="004F6F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4029C"/>
    <w:multiLevelType w:val="hybridMultilevel"/>
    <w:tmpl w:val="B94041FC"/>
    <w:lvl w:ilvl="0" w:tplc="D27687FE">
      <w:start w:val="1"/>
      <w:numFmt w:val="decimal"/>
      <w:lvlText w:val="%1."/>
      <w:lvlJc w:val="left"/>
      <w:pPr>
        <w:ind w:left="720" w:hanging="360"/>
      </w:pPr>
      <w:rPr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86104"/>
    <w:multiLevelType w:val="hybridMultilevel"/>
    <w:tmpl w:val="6FF43D3A"/>
    <w:lvl w:ilvl="0" w:tplc="14520172">
      <w:start w:val="1"/>
      <w:numFmt w:val="decimal"/>
      <w:lvlText w:val="%1."/>
      <w:lvlJc w:val="left"/>
      <w:pPr>
        <w:ind w:left="643" w:hanging="360"/>
      </w:pPr>
      <w:rPr>
        <w:rFonts w:ascii="Consolas" w:hAnsi="Consolas" w:cs="Consolas" w:hint="default"/>
        <w:color w:val="0000F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E4B9B"/>
    <w:multiLevelType w:val="hybridMultilevel"/>
    <w:tmpl w:val="E6AE2B7E"/>
    <w:lvl w:ilvl="0" w:tplc="1452017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F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02C1B"/>
    <w:multiLevelType w:val="hybridMultilevel"/>
    <w:tmpl w:val="9106F92C"/>
    <w:lvl w:ilvl="0" w:tplc="D27687FE">
      <w:start w:val="1"/>
      <w:numFmt w:val="decimal"/>
      <w:lvlText w:val="%1."/>
      <w:lvlJc w:val="left"/>
      <w:pPr>
        <w:ind w:left="720" w:hanging="360"/>
      </w:pPr>
      <w:rPr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36B19"/>
    <w:multiLevelType w:val="hybridMultilevel"/>
    <w:tmpl w:val="BFCCA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D66B6"/>
    <w:multiLevelType w:val="hybridMultilevel"/>
    <w:tmpl w:val="2D0A2F88"/>
    <w:lvl w:ilvl="0" w:tplc="A05A19E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B3DE6"/>
    <w:multiLevelType w:val="hybridMultilevel"/>
    <w:tmpl w:val="B7EC8692"/>
    <w:lvl w:ilvl="0" w:tplc="376C848C">
      <w:start w:val="45"/>
      <w:numFmt w:val="decimal"/>
      <w:lvlText w:val="%1."/>
      <w:lvlJc w:val="left"/>
      <w:pPr>
        <w:ind w:left="643" w:hanging="360"/>
      </w:pPr>
      <w:rPr>
        <w:rFonts w:ascii="Consolas" w:hAnsi="Consolas" w:cs="Consolas" w:hint="default"/>
        <w:color w:val="0000F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66F13"/>
    <w:multiLevelType w:val="hybridMultilevel"/>
    <w:tmpl w:val="05782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2141A"/>
    <w:multiLevelType w:val="hybridMultilevel"/>
    <w:tmpl w:val="E1A61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854CF"/>
    <w:multiLevelType w:val="hybridMultilevel"/>
    <w:tmpl w:val="BFCCA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7049"/>
    <w:multiLevelType w:val="hybridMultilevel"/>
    <w:tmpl w:val="9106F92C"/>
    <w:lvl w:ilvl="0" w:tplc="D27687FE">
      <w:start w:val="1"/>
      <w:numFmt w:val="decimal"/>
      <w:lvlText w:val="%1."/>
      <w:lvlJc w:val="left"/>
      <w:pPr>
        <w:ind w:left="720" w:hanging="360"/>
      </w:pPr>
      <w:rPr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7008D"/>
    <w:multiLevelType w:val="hybridMultilevel"/>
    <w:tmpl w:val="E51AA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9151E"/>
    <w:multiLevelType w:val="hybridMultilevel"/>
    <w:tmpl w:val="3C785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72E65"/>
    <w:multiLevelType w:val="hybridMultilevel"/>
    <w:tmpl w:val="01A6976E"/>
    <w:lvl w:ilvl="0" w:tplc="3F4219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A2DAB"/>
    <w:multiLevelType w:val="hybridMultilevel"/>
    <w:tmpl w:val="9106F92C"/>
    <w:lvl w:ilvl="0" w:tplc="D27687FE">
      <w:start w:val="1"/>
      <w:numFmt w:val="decimal"/>
      <w:lvlText w:val="%1."/>
      <w:lvlJc w:val="left"/>
      <w:pPr>
        <w:ind w:left="720" w:hanging="360"/>
      </w:pPr>
      <w:rPr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101BC"/>
    <w:multiLevelType w:val="hybridMultilevel"/>
    <w:tmpl w:val="E6AE2B7E"/>
    <w:lvl w:ilvl="0" w:tplc="1452017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F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E51A6"/>
    <w:multiLevelType w:val="hybridMultilevel"/>
    <w:tmpl w:val="01A6976E"/>
    <w:lvl w:ilvl="0" w:tplc="3F4219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A4084"/>
    <w:multiLevelType w:val="hybridMultilevel"/>
    <w:tmpl w:val="6FF43D3A"/>
    <w:lvl w:ilvl="0" w:tplc="14520172">
      <w:start w:val="1"/>
      <w:numFmt w:val="decimal"/>
      <w:lvlText w:val="%1."/>
      <w:lvlJc w:val="left"/>
      <w:pPr>
        <w:ind w:left="643" w:hanging="360"/>
      </w:pPr>
      <w:rPr>
        <w:rFonts w:ascii="Consolas" w:hAnsi="Consolas" w:cs="Consolas" w:hint="default"/>
        <w:color w:val="0000F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378F0"/>
    <w:multiLevelType w:val="hybridMultilevel"/>
    <w:tmpl w:val="C988E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E393F"/>
    <w:multiLevelType w:val="hybridMultilevel"/>
    <w:tmpl w:val="910C0630"/>
    <w:lvl w:ilvl="0" w:tplc="5D702F58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61AA1224"/>
    <w:multiLevelType w:val="hybridMultilevel"/>
    <w:tmpl w:val="0C1C0A0A"/>
    <w:lvl w:ilvl="0" w:tplc="3F4219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6D6D05"/>
    <w:multiLevelType w:val="hybridMultilevel"/>
    <w:tmpl w:val="0C18342A"/>
    <w:lvl w:ilvl="0" w:tplc="3F4219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D4FBC"/>
    <w:multiLevelType w:val="hybridMultilevel"/>
    <w:tmpl w:val="BFCCA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6917BD"/>
    <w:multiLevelType w:val="hybridMultilevel"/>
    <w:tmpl w:val="4F083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374549">
    <w:abstractNumId w:val="4"/>
  </w:num>
  <w:num w:numId="2" w16cid:durableId="1240482118">
    <w:abstractNumId w:val="22"/>
  </w:num>
  <w:num w:numId="3" w16cid:durableId="322705253">
    <w:abstractNumId w:val="9"/>
  </w:num>
  <w:num w:numId="4" w16cid:durableId="1404795071">
    <w:abstractNumId w:val="17"/>
  </w:num>
  <w:num w:numId="5" w16cid:durableId="1163427782">
    <w:abstractNumId w:val="7"/>
  </w:num>
  <w:num w:numId="6" w16cid:durableId="533541718">
    <w:abstractNumId w:val="18"/>
  </w:num>
  <w:num w:numId="7" w16cid:durableId="1765569553">
    <w:abstractNumId w:val="8"/>
  </w:num>
  <w:num w:numId="8" w16cid:durableId="2096434129">
    <w:abstractNumId w:val="23"/>
  </w:num>
  <w:num w:numId="9" w16cid:durableId="1563517950">
    <w:abstractNumId w:val="12"/>
  </w:num>
  <w:num w:numId="10" w16cid:durableId="1864130414">
    <w:abstractNumId w:val="2"/>
  </w:num>
  <w:num w:numId="11" w16cid:durableId="1160929591">
    <w:abstractNumId w:val="5"/>
  </w:num>
  <w:num w:numId="12" w16cid:durableId="1254895828">
    <w:abstractNumId w:val="16"/>
  </w:num>
  <w:num w:numId="13" w16cid:durableId="1693533456">
    <w:abstractNumId w:val="13"/>
  </w:num>
  <w:num w:numId="14" w16cid:durableId="1066300162">
    <w:abstractNumId w:val="19"/>
  </w:num>
  <w:num w:numId="15" w16cid:durableId="801966826">
    <w:abstractNumId w:val="21"/>
  </w:num>
  <w:num w:numId="16" w16cid:durableId="142622731">
    <w:abstractNumId w:val="20"/>
  </w:num>
  <w:num w:numId="17" w16cid:durableId="2095125744">
    <w:abstractNumId w:val="11"/>
  </w:num>
  <w:num w:numId="18" w16cid:durableId="1697775666">
    <w:abstractNumId w:val="0"/>
  </w:num>
  <w:num w:numId="19" w16cid:durableId="2068257428">
    <w:abstractNumId w:val="3"/>
  </w:num>
  <w:num w:numId="20" w16cid:durableId="728648898">
    <w:abstractNumId w:val="15"/>
  </w:num>
  <w:num w:numId="21" w16cid:durableId="152918067">
    <w:abstractNumId w:val="6"/>
  </w:num>
  <w:num w:numId="22" w16cid:durableId="1529370872">
    <w:abstractNumId w:val="10"/>
  </w:num>
  <w:num w:numId="23" w16cid:durableId="434250710">
    <w:abstractNumId w:val="14"/>
  </w:num>
  <w:num w:numId="24" w16cid:durableId="246155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D8"/>
    <w:rsid w:val="00001A34"/>
    <w:rsid w:val="00030FD8"/>
    <w:rsid w:val="000402D5"/>
    <w:rsid w:val="00042A3C"/>
    <w:rsid w:val="00081B5A"/>
    <w:rsid w:val="000A4B5D"/>
    <w:rsid w:val="000C0D7E"/>
    <w:rsid w:val="000C20B5"/>
    <w:rsid w:val="000E61B8"/>
    <w:rsid w:val="00101A5D"/>
    <w:rsid w:val="00104872"/>
    <w:rsid w:val="00131322"/>
    <w:rsid w:val="001808FC"/>
    <w:rsid w:val="001B21E2"/>
    <w:rsid w:val="001B260B"/>
    <w:rsid w:val="001E2281"/>
    <w:rsid w:val="001E7720"/>
    <w:rsid w:val="00203866"/>
    <w:rsid w:val="002074A7"/>
    <w:rsid w:val="00217291"/>
    <w:rsid w:val="00231EB8"/>
    <w:rsid w:val="002338B9"/>
    <w:rsid w:val="002419C8"/>
    <w:rsid w:val="00250E2A"/>
    <w:rsid w:val="00257C83"/>
    <w:rsid w:val="00293C55"/>
    <w:rsid w:val="002A0150"/>
    <w:rsid w:val="002A3CC9"/>
    <w:rsid w:val="002D45CA"/>
    <w:rsid w:val="002E5411"/>
    <w:rsid w:val="002E6A9C"/>
    <w:rsid w:val="00315C23"/>
    <w:rsid w:val="003336EB"/>
    <w:rsid w:val="00353CE0"/>
    <w:rsid w:val="003916FB"/>
    <w:rsid w:val="00397EFD"/>
    <w:rsid w:val="003B56BC"/>
    <w:rsid w:val="003B5DE1"/>
    <w:rsid w:val="003C62BC"/>
    <w:rsid w:val="003D3A44"/>
    <w:rsid w:val="003F7164"/>
    <w:rsid w:val="00415BA9"/>
    <w:rsid w:val="004171BC"/>
    <w:rsid w:val="0043309D"/>
    <w:rsid w:val="004521E6"/>
    <w:rsid w:val="004734F4"/>
    <w:rsid w:val="004C574D"/>
    <w:rsid w:val="004F560B"/>
    <w:rsid w:val="004F6FAE"/>
    <w:rsid w:val="00524166"/>
    <w:rsid w:val="0052667A"/>
    <w:rsid w:val="005515AB"/>
    <w:rsid w:val="00561B3F"/>
    <w:rsid w:val="005628E3"/>
    <w:rsid w:val="005819D8"/>
    <w:rsid w:val="00585E2C"/>
    <w:rsid w:val="005C413C"/>
    <w:rsid w:val="005D560B"/>
    <w:rsid w:val="005F6221"/>
    <w:rsid w:val="00626A95"/>
    <w:rsid w:val="00632053"/>
    <w:rsid w:val="006467B5"/>
    <w:rsid w:val="00656CDD"/>
    <w:rsid w:val="00671669"/>
    <w:rsid w:val="006744DA"/>
    <w:rsid w:val="00682C24"/>
    <w:rsid w:val="006A20F0"/>
    <w:rsid w:val="006A5522"/>
    <w:rsid w:val="006E33C7"/>
    <w:rsid w:val="006F1828"/>
    <w:rsid w:val="00700843"/>
    <w:rsid w:val="007412BB"/>
    <w:rsid w:val="00750EC4"/>
    <w:rsid w:val="00751A22"/>
    <w:rsid w:val="00753383"/>
    <w:rsid w:val="007550A0"/>
    <w:rsid w:val="00795B38"/>
    <w:rsid w:val="007B4C0C"/>
    <w:rsid w:val="007C0DEA"/>
    <w:rsid w:val="007C32D7"/>
    <w:rsid w:val="00832BC0"/>
    <w:rsid w:val="00835879"/>
    <w:rsid w:val="00843927"/>
    <w:rsid w:val="0084799A"/>
    <w:rsid w:val="00864504"/>
    <w:rsid w:val="00886142"/>
    <w:rsid w:val="008867C8"/>
    <w:rsid w:val="00887174"/>
    <w:rsid w:val="00890C16"/>
    <w:rsid w:val="008A049E"/>
    <w:rsid w:val="008A0E2C"/>
    <w:rsid w:val="008A408D"/>
    <w:rsid w:val="008A5AE5"/>
    <w:rsid w:val="008E506C"/>
    <w:rsid w:val="008F5F1C"/>
    <w:rsid w:val="00900ECF"/>
    <w:rsid w:val="00920C90"/>
    <w:rsid w:val="0093140D"/>
    <w:rsid w:val="009411AA"/>
    <w:rsid w:val="0095564B"/>
    <w:rsid w:val="00972718"/>
    <w:rsid w:val="0098159B"/>
    <w:rsid w:val="009D1CC1"/>
    <w:rsid w:val="009F4DB2"/>
    <w:rsid w:val="00A072D0"/>
    <w:rsid w:val="00A1054E"/>
    <w:rsid w:val="00A11717"/>
    <w:rsid w:val="00A3092D"/>
    <w:rsid w:val="00A32389"/>
    <w:rsid w:val="00A34879"/>
    <w:rsid w:val="00A413A5"/>
    <w:rsid w:val="00A53823"/>
    <w:rsid w:val="00A6280C"/>
    <w:rsid w:val="00A95DBC"/>
    <w:rsid w:val="00A96996"/>
    <w:rsid w:val="00AA1BE3"/>
    <w:rsid w:val="00AC2E45"/>
    <w:rsid w:val="00AC66F7"/>
    <w:rsid w:val="00B0644F"/>
    <w:rsid w:val="00B17A7C"/>
    <w:rsid w:val="00B32AA2"/>
    <w:rsid w:val="00BA50F7"/>
    <w:rsid w:val="00BB4EFD"/>
    <w:rsid w:val="00BE09CE"/>
    <w:rsid w:val="00C326E8"/>
    <w:rsid w:val="00C96530"/>
    <w:rsid w:val="00C969B8"/>
    <w:rsid w:val="00CE585E"/>
    <w:rsid w:val="00D06CBE"/>
    <w:rsid w:val="00D255A7"/>
    <w:rsid w:val="00D52ACF"/>
    <w:rsid w:val="00D61CDE"/>
    <w:rsid w:val="00D66262"/>
    <w:rsid w:val="00D82792"/>
    <w:rsid w:val="00DA6824"/>
    <w:rsid w:val="00DC02F0"/>
    <w:rsid w:val="00DE7BC5"/>
    <w:rsid w:val="00DF2378"/>
    <w:rsid w:val="00E0363A"/>
    <w:rsid w:val="00E327EA"/>
    <w:rsid w:val="00E44629"/>
    <w:rsid w:val="00E510B0"/>
    <w:rsid w:val="00E53CE5"/>
    <w:rsid w:val="00E53F5C"/>
    <w:rsid w:val="00E57506"/>
    <w:rsid w:val="00E715A6"/>
    <w:rsid w:val="00E77E8A"/>
    <w:rsid w:val="00E81022"/>
    <w:rsid w:val="00E97E49"/>
    <w:rsid w:val="00EB2951"/>
    <w:rsid w:val="00EC163F"/>
    <w:rsid w:val="00EC2F43"/>
    <w:rsid w:val="00ED2071"/>
    <w:rsid w:val="00F03F16"/>
    <w:rsid w:val="00F07E15"/>
    <w:rsid w:val="00F2153D"/>
    <w:rsid w:val="00F32754"/>
    <w:rsid w:val="00F34B7D"/>
    <w:rsid w:val="00F51944"/>
    <w:rsid w:val="00F5526F"/>
    <w:rsid w:val="00F66963"/>
    <w:rsid w:val="00F73796"/>
    <w:rsid w:val="00F81C34"/>
    <w:rsid w:val="00F87254"/>
    <w:rsid w:val="00FC11AC"/>
    <w:rsid w:val="00F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DF866B"/>
  <w15:docId w15:val="{07A65FB8-23F2-49CC-A24C-5290F977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79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015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3796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0150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73796"/>
    <w:rPr>
      <w:rFonts w:ascii="Times New Roman" w:eastAsiaTheme="majorEastAsia" w:hAnsi="Times New Roman" w:cstheme="majorBidi"/>
      <w:sz w:val="32"/>
      <w:szCs w:val="26"/>
    </w:rPr>
  </w:style>
  <w:style w:type="paragraph" w:styleId="a3">
    <w:name w:val="header"/>
    <w:basedOn w:val="a"/>
    <w:link w:val="a4"/>
    <w:uiPriority w:val="99"/>
    <w:unhideWhenUsed/>
    <w:rsid w:val="00581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19D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81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19D8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semiHidden/>
    <w:unhideWhenUsed/>
    <w:rsid w:val="009F4DB2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F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F1828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C32D7"/>
    <w:pPr>
      <w:ind w:left="720"/>
      <w:contextualSpacing/>
    </w:pPr>
  </w:style>
  <w:style w:type="table" w:styleId="ab">
    <w:name w:val="Table Grid"/>
    <w:basedOn w:val="a1"/>
    <w:uiPriority w:val="39"/>
    <w:rsid w:val="00562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3;&#1072;&#1076;&#1080;&#1084;&#1080;&#1088;\Documents\&#1053;&#1072;&#1089;&#1090;&#1088;&#1072;&#1080;&#1074;&#1072;&#1077;&#1084;&#1099;&#1077;%20&#1096;&#1072;&#1073;&#1083;&#1086;&#1085;&#1099;%20Office\&#1054;&#1090;&#1095;&#110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A6271-7270-41BE-91D3-61B4E06E0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Отчёт.dotx</Template>
  <TotalTime>169</TotalTime>
  <Pages>12</Pages>
  <Words>2240</Words>
  <Characters>12774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quoi</cp:lastModifiedBy>
  <cp:revision>85</cp:revision>
  <dcterms:created xsi:type="dcterms:W3CDTF">2021-03-02T16:43:00Z</dcterms:created>
  <dcterms:modified xsi:type="dcterms:W3CDTF">2024-10-17T17:32:00Z</dcterms:modified>
</cp:coreProperties>
</file>