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3096" w14:textId="77777777" w:rsidR="004521E6" w:rsidRDefault="004521E6" w:rsidP="004521E6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  <w:r>
        <w:rPr>
          <w:rFonts w:cs="Times New Roman"/>
          <w:b/>
          <w:sz w:val="24"/>
          <w:szCs w:val="24"/>
        </w:rPr>
        <w:br/>
        <w:t>ФЕДЕРАЛЬНОЕ ГОСУДАРСТВЕННОЕ АВТОНОМНОЕ ОБРАЗОВАТЕЛЬНОЕ УЧРЕЖДЕНИЕ</w:t>
      </w:r>
      <w:r>
        <w:rPr>
          <w:rFonts w:cs="Times New Roman"/>
          <w:b/>
          <w:sz w:val="24"/>
          <w:szCs w:val="24"/>
        </w:rPr>
        <w:br/>
        <w:t>ВЫСШЕГО ПРОФЕССИОНАЛЬНОГО ОБРАЗОВАНИЯ</w:t>
      </w:r>
    </w:p>
    <w:p w14:paraId="1535C77B" w14:textId="77777777" w:rsidR="004521E6" w:rsidRDefault="004521E6" w:rsidP="004521E6">
      <w:pPr>
        <w:spacing w:before="360" w:after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«ЮЖНЫЙ ФЕДЕРАЛЬНЫЙ УНИВЕРСИТЕТ»</w:t>
      </w:r>
      <w:r>
        <w:rPr>
          <w:rFonts w:cs="Times New Roman"/>
          <w:b/>
          <w:szCs w:val="28"/>
        </w:rPr>
        <w:br/>
        <w:t>ИНЖИНЕРНО-ТЕХНОЛОГИЧЕСКАЯ АКАДЕМИЯ</w:t>
      </w:r>
    </w:p>
    <w:p w14:paraId="4B327D1E" w14:textId="77777777" w:rsidR="004521E6" w:rsidRDefault="004521E6" w:rsidP="004521E6">
      <w:pPr>
        <w:spacing w:after="3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6AF6D405" w14:textId="77777777" w:rsidR="004521E6" w:rsidRDefault="004521E6" w:rsidP="004521E6">
      <w:pPr>
        <w:spacing w:after="9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Кафедра Информационно-аналитических систем безопасности</w:t>
      </w:r>
    </w:p>
    <w:p w14:paraId="1A30A1C7" w14:textId="57BA299B" w:rsidR="004521E6" w:rsidRDefault="004521E6" w:rsidP="004521E6">
      <w:pPr>
        <w:spacing w:before="1440" w:after="1680"/>
        <w:jc w:val="center"/>
        <w:rPr>
          <w:rFonts w:cs="Times New Roman"/>
          <w:sz w:val="36"/>
          <w:szCs w:val="36"/>
        </w:rPr>
      </w:pPr>
      <w:r>
        <w:rPr>
          <w:rFonts w:cs="Times New Roman"/>
          <w:b/>
          <w:sz w:val="36"/>
          <w:szCs w:val="36"/>
        </w:rPr>
        <w:t>Отчёт по лабораторной работе №</w:t>
      </w:r>
      <w:r w:rsidR="008E7E60" w:rsidRPr="00183662">
        <w:rPr>
          <w:rFonts w:cs="Times New Roman"/>
          <w:b/>
          <w:sz w:val="36"/>
          <w:szCs w:val="36"/>
        </w:rPr>
        <w:t>3</w:t>
      </w:r>
      <w:r>
        <w:rPr>
          <w:rFonts w:cs="Times New Roman"/>
          <w:b/>
          <w:sz w:val="36"/>
          <w:szCs w:val="36"/>
        </w:rPr>
        <w:br/>
      </w:r>
      <w:r>
        <w:rPr>
          <w:rFonts w:cs="Times New Roman"/>
          <w:szCs w:val="28"/>
        </w:rPr>
        <w:t>по курсу «Объектно-ориентированное программирование»</w:t>
      </w:r>
      <w:r>
        <w:rPr>
          <w:rFonts w:cs="Times New Roman"/>
          <w:b/>
          <w:sz w:val="36"/>
          <w:szCs w:val="36"/>
        </w:rPr>
        <w:br/>
      </w:r>
    </w:p>
    <w:p w14:paraId="56BB20BD" w14:textId="1FE81800" w:rsidR="004521E6" w:rsidRPr="00F61FBB" w:rsidRDefault="004521E6" w:rsidP="004521E6">
      <w:pPr>
        <w:spacing w:before="2880" w:after="360"/>
        <w:ind w:left="5273" w:hanging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  <w:r>
        <w:rPr>
          <w:rFonts w:cs="Times New Roman"/>
          <w:sz w:val="24"/>
          <w:szCs w:val="24"/>
        </w:rPr>
        <w:br/>
        <w:t>Студент гр. КТбо2-9</w:t>
      </w:r>
      <w:r>
        <w:rPr>
          <w:rFonts w:cs="Times New Roman"/>
          <w:sz w:val="24"/>
          <w:szCs w:val="24"/>
        </w:rPr>
        <w:br/>
      </w:r>
      <w:r w:rsidR="00F61FBB">
        <w:rPr>
          <w:rFonts w:cs="Times New Roman"/>
          <w:sz w:val="24"/>
          <w:szCs w:val="24"/>
          <w:lang w:val="en-US"/>
        </w:rPr>
        <w:t>t.me/</w:t>
      </w:r>
      <w:proofErr w:type="spellStart"/>
      <w:r w:rsidR="00F61FBB">
        <w:rPr>
          <w:rFonts w:cs="Times New Roman"/>
          <w:sz w:val="24"/>
          <w:szCs w:val="24"/>
          <w:lang w:val="en-US"/>
        </w:rPr>
        <w:t>youmustdefend</w:t>
      </w:r>
      <w:proofErr w:type="spellEnd"/>
    </w:p>
    <w:p w14:paraId="63E3DD82" w14:textId="77777777" w:rsidR="004521E6" w:rsidRDefault="004521E6" w:rsidP="004521E6">
      <w:pPr>
        <w:spacing w:after="360"/>
        <w:ind w:left="5273" w:hanging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  <w:r>
        <w:rPr>
          <w:rFonts w:cs="Times New Roman"/>
          <w:sz w:val="24"/>
          <w:szCs w:val="24"/>
        </w:rPr>
        <w:br/>
        <w:t>Профессор, д. т. н. ИКТИБ</w:t>
      </w:r>
      <w:r>
        <w:rPr>
          <w:rFonts w:cs="Times New Roman"/>
          <w:sz w:val="24"/>
          <w:szCs w:val="24"/>
        </w:rPr>
        <w:br/>
        <w:t>Беляков С. Л.</w:t>
      </w:r>
    </w:p>
    <w:p w14:paraId="37B59ED1" w14:textId="77777777" w:rsidR="004521E6" w:rsidRDefault="004521E6" w:rsidP="004521E6"/>
    <w:p w14:paraId="4D9A828E" w14:textId="77777777" w:rsidR="004521E6" w:rsidRDefault="004521E6" w:rsidP="004521E6"/>
    <w:p w14:paraId="3B8F5821" w14:textId="77777777" w:rsidR="004521E6" w:rsidRDefault="004521E6" w:rsidP="004521E6"/>
    <w:p w14:paraId="0534BBF7" w14:textId="77777777" w:rsidR="004521E6" w:rsidRDefault="004521E6" w:rsidP="004521E6"/>
    <w:p w14:paraId="0689A387" w14:textId="7C0E8BFA" w:rsidR="000C0D7E" w:rsidRDefault="000C0D7E" w:rsidP="004521E6">
      <w:pPr>
        <w:spacing w:after="360"/>
        <w:rPr>
          <w:rFonts w:cs="Times New Roman"/>
          <w:sz w:val="24"/>
          <w:szCs w:val="24"/>
        </w:rPr>
      </w:pPr>
    </w:p>
    <w:p w14:paraId="6953290A" w14:textId="35CE5FB6" w:rsidR="000C0D7E" w:rsidRPr="004171BC" w:rsidRDefault="005819D8" w:rsidP="000C0D7E">
      <w:pPr>
        <w:pageBreakBefore/>
        <w:jc w:val="center"/>
        <w:rPr>
          <w:rFonts w:cs="Times New Roman"/>
          <w:b/>
          <w:szCs w:val="28"/>
        </w:rPr>
      </w:pPr>
      <w:r w:rsidRPr="00632053">
        <w:rPr>
          <w:rFonts w:cs="Times New Roman"/>
          <w:b/>
          <w:szCs w:val="28"/>
        </w:rPr>
        <w:lastRenderedPageBreak/>
        <w:t>Вариант №</w:t>
      </w:r>
      <w:r w:rsidR="003D434A">
        <w:rPr>
          <w:rFonts w:cs="Times New Roman"/>
          <w:b/>
          <w:szCs w:val="28"/>
        </w:rPr>
        <w:t>5</w:t>
      </w:r>
    </w:p>
    <w:p w14:paraId="365A4AE9" w14:textId="78CB7337" w:rsidR="005819D8" w:rsidRPr="008867C8" w:rsidRDefault="008867C8" w:rsidP="005819D8">
      <w:pPr>
        <w:jc w:val="center"/>
        <w:rPr>
          <w:b/>
          <w:szCs w:val="28"/>
        </w:rPr>
      </w:pPr>
      <w:r>
        <w:rPr>
          <w:b/>
          <w:szCs w:val="28"/>
        </w:rPr>
        <w:t>Цель работы</w:t>
      </w:r>
      <w:r w:rsidRPr="008867C8">
        <w:rPr>
          <w:b/>
          <w:szCs w:val="28"/>
        </w:rPr>
        <w:t>:</w:t>
      </w:r>
    </w:p>
    <w:p w14:paraId="76D8741B" w14:textId="77777777" w:rsidR="00214B3E" w:rsidRDefault="00214B3E" w:rsidP="00214B3E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среду разработки MS VS, создать приложение, с помощью которого можно модифицировать данные в базе данных.</w:t>
      </w:r>
    </w:p>
    <w:p w14:paraId="7C348085" w14:textId="273AF8B5" w:rsidR="00A1054E" w:rsidRDefault="00A1054E" w:rsidP="00D255A7">
      <w:pPr>
        <w:jc w:val="center"/>
        <w:rPr>
          <w:b/>
          <w:bCs/>
          <w:color w:val="000000"/>
          <w:sz w:val="27"/>
          <w:szCs w:val="27"/>
        </w:rPr>
      </w:pPr>
      <w:r w:rsidRPr="00F2153D">
        <w:rPr>
          <w:b/>
          <w:bCs/>
          <w:color w:val="000000"/>
          <w:sz w:val="27"/>
          <w:szCs w:val="27"/>
        </w:rPr>
        <w:t>Вариант индивидуального задания</w:t>
      </w:r>
      <w:r w:rsidRPr="00753383">
        <w:rPr>
          <w:b/>
          <w:bCs/>
          <w:color w:val="000000"/>
          <w:sz w:val="27"/>
          <w:szCs w:val="27"/>
        </w:rPr>
        <w:t>:</w:t>
      </w:r>
    </w:p>
    <w:p w14:paraId="5B30FE59" w14:textId="5ED52E83" w:rsidR="00A1054E" w:rsidRDefault="00862071" w:rsidP="00DF2378">
      <w:pPr>
        <w:rPr>
          <w:b/>
        </w:rPr>
      </w:pPr>
      <w:r w:rsidRPr="004734F4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3664AAE" wp14:editId="13E49289">
            <wp:extent cx="5939790" cy="6318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19C" w14:textId="50C1E1E9" w:rsidR="00E327EA" w:rsidRPr="00753383" w:rsidRDefault="00BA50F7" w:rsidP="00E327EA">
      <w:pPr>
        <w:jc w:val="center"/>
        <w:rPr>
          <w:b/>
        </w:rPr>
      </w:pPr>
      <w:r>
        <w:rPr>
          <w:b/>
        </w:rPr>
        <w:t>Программный код после отладки</w:t>
      </w:r>
    </w:p>
    <w:p w14:paraId="7E5733D4" w14:textId="0450F0CA" w:rsidR="00585E2C" w:rsidRPr="001639C9" w:rsidRDefault="008D4EF2" w:rsidP="009411AA">
      <w:proofErr w:type="spellStart"/>
      <w:r>
        <w:rPr>
          <w:lang w:val="en-US"/>
        </w:rPr>
        <w:t>My</w:t>
      </w:r>
      <w:r w:rsidR="00250E2A">
        <w:rPr>
          <w:lang w:val="en-US"/>
        </w:rPr>
        <w:t>Form</w:t>
      </w:r>
      <w:proofErr w:type="spellEnd"/>
      <w:r w:rsidR="009411AA" w:rsidRPr="001639C9">
        <w:t>.</w:t>
      </w:r>
      <w:r w:rsidR="00250E2A">
        <w:rPr>
          <w:lang w:val="en-US"/>
        </w:rPr>
        <w:t>h</w:t>
      </w:r>
      <w:r w:rsidR="009411AA" w:rsidRPr="001639C9">
        <w:t>:</w:t>
      </w:r>
    </w:p>
    <w:p w14:paraId="33F2A69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EEE33FD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AddingForm.h</w:t>
      </w:r>
      <w:proofErr w:type="spellEnd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4D6D2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EditingForm.h</w:t>
      </w:r>
      <w:proofErr w:type="spellEnd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C60DE3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DeletingForm.h</w:t>
      </w:r>
      <w:proofErr w:type="spellEnd"/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39992E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65233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LabV3 {</w:t>
      </w:r>
    </w:p>
    <w:p w14:paraId="1C7C5C3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ACD8C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DC61B4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D1B2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Collections;</w:t>
      </w:r>
    </w:p>
    <w:p w14:paraId="4A28264C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01521E2F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465CAC1E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</w:p>
    <w:p w14:paraId="6C43D9D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Data::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OleDb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8AB0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50B20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4EF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DD8823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>MyForm</w:t>
      </w:r>
      <w:proofErr w:type="spellEnd"/>
    </w:p>
    <w:p w14:paraId="2608AD0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4EF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5E1F99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93039B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22B7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EA7136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AddingForm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5FD8F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DeletingForm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deleteForm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D21B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EditingForm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3C10C" w14:textId="063951B9" w:rsidR="008D4EF2" w:rsidRPr="00C61843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61843" w:rsidRPr="00C618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</w:t>
      </w:r>
      <w:proofErr w:type="gramStart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0;Data</w:t>
      </w:r>
      <w:proofErr w:type="gramEnd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Source=C:/Users/Ivan/source/repos/Lab_V3/Lab_V3/myDataBase.accdb"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1D97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006C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14:paraId="69815071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F7EFD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button2;</w:t>
      </w:r>
    </w:p>
    <w:p w14:paraId="62B80CED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button3;</w:t>
      </w:r>
    </w:p>
    <w:p w14:paraId="49D4BE6F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button4;</w:t>
      </w:r>
    </w:p>
    <w:p w14:paraId="019A761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Column1;</w:t>
      </w:r>
    </w:p>
    <w:p w14:paraId="1DB18BC1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Column2;</w:t>
      </w:r>
    </w:p>
    <w:p w14:paraId="3F4B297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Column3;</w:t>
      </w:r>
    </w:p>
    <w:p w14:paraId="4182314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Column4;</w:t>
      </w:r>
    </w:p>
    <w:p w14:paraId="3AA942C4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73281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6518C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035B78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9154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91273C1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43EF6B9C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30017DD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04B1B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E3223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862EB2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5BA5588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14:paraId="2870076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4EF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CD9528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3F3FB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CE88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1BF1B66C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0213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71379FA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4FE51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CD673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dataGridView1;</w:t>
      </w:r>
    </w:p>
    <w:p w14:paraId="74FE1B5F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6CFCA7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5774D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5E7647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9EC4934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14:paraId="68C10756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4EF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04357F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429283E2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5730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EF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184F7700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3B94F512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5C8A849C" w14:textId="77777777" w:rsid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14:paraId="490E430B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D4EF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4EF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32EC5D4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81EC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7153B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-&gt;dataGridView1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A57FE6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-&gt;Column1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289463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-&gt;Column2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D1814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-&gt;Column3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59E03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-&gt;Column4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FC0415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3592DD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-&gt;button2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4FFE14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-&gt;button3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D31E48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-&gt;button4 = (</w:t>
      </w:r>
      <w:proofErr w:type="spellStart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3D81E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cli::</w:t>
      </w:r>
      <w:proofErr w:type="gramEnd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-&gt;dataGridView1))-&gt;BeginInit();</w:t>
      </w:r>
    </w:p>
    <w:p w14:paraId="4CAD5B46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37CE6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22B4FB0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>// dataGridView1</w:t>
      </w:r>
    </w:p>
    <w:p w14:paraId="529CB507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0D9C02F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ColumnHeadersHeightSizeMode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DataGridViewColumnHeadersHeightSizeMode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4EF2">
        <w:rPr>
          <w:rFonts w:ascii="Consolas" w:hAnsi="Consolas" w:cs="Consolas"/>
          <w:color w:val="2F4F4F"/>
          <w:sz w:val="19"/>
          <w:szCs w:val="19"/>
          <w:lang w:val="en-US"/>
        </w:rPr>
        <w:t>AutoSize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EB879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-&gt;dataGridView1-&gt;Columns-&gt;</w:t>
      </w:r>
      <w:proofErr w:type="spellStart"/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&lt; System::Windows::Forms::</w:t>
      </w:r>
      <w:proofErr w:type="spellStart"/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DataGridViewColumn</w:t>
      </w:r>
      <w:proofErr w:type="spell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^  &gt;(4) {</w:t>
      </w:r>
    </w:p>
    <w:p w14:paraId="75E7B4EC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-&gt;Column1,</w:t>
      </w:r>
    </w:p>
    <w:p w14:paraId="5514C010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-&gt;Column2,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-&gt;Column3, </w:t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-&gt;Column4</w:t>
      </w:r>
    </w:p>
    <w:p w14:paraId="1819093F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13846ACA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-&gt;dataGridView1-&gt;Location = </w:t>
      </w:r>
      <w:proofErr w:type="gramStart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8D4EF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(191, 12);</w:t>
      </w:r>
    </w:p>
    <w:p w14:paraId="5A018400" w14:textId="77777777" w:rsidR="008D4EF2" w:rsidRPr="008D4EF2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-&gt;dataGridView1-&gt;Name = </w:t>
      </w:r>
      <w:r w:rsidRPr="008D4EF2">
        <w:rPr>
          <w:rFonts w:ascii="Consolas" w:hAnsi="Consolas" w:cs="Consolas"/>
          <w:color w:val="A31515"/>
          <w:sz w:val="19"/>
          <w:szCs w:val="19"/>
          <w:lang w:val="en-US"/>
        </w:rPr>
        <w:t>L"dataGridView1"</w:t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1CBD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E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RowHeadersWidth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51;</w:t>
      </w:r>
    </w:p>
    <w:p w14:paraId="1C64E64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-&gt;dataGridView1-&gt;Size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(672, 449);</w:t>
      </w:r>
    </w:p>
    <w:p w14:paraId="65E2BAA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1EC35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538254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Column1</w:t>
      </w:r>
    </w:p>
    <w:p w14:paraId="75FA5A9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0718E1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42C4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MinimumWidth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010323D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-&gt;Column1-&gt;Name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L"Column1"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2C19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-&gt;Column1-&gt;Width = 125;</w:t>
      </w:r>
    </w:p>
    <w:p w14:paraId="634A0A4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A787F2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Column2</w:t>
      </w:r>
    </w:p>
    <w:p w14:paraId="6BB2308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FCFB4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-&gt;Column2-&gt;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0578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-&gt;Column2-&gt;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MinimumWidth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086A277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-&gt;Column2-&gt;Name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L"Column2"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7CE4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-&gt;Column2-&gt;Width = 125;</w:t>
      </w:r>
    </w:p>
    <w:p w14:paraId="6E31446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31AB9C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Column3</w:t>
      </w:r>
    </w:p>
    <w:p w14:paraId="6355D95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F7FB48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-&gt;Column3-&gt;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E45D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-&gt;Column3-&gt;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MinimumWidth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1D09063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-&gt;Column3-&gt;Name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L"Column3"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05B0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-&gt;Column3-&gt;Width = 125;</w:t>
      </w:r>
    </w:p>
    <w:p w14:paraId="05F0D65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35C77E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Column4</w:t>
      </w:r>
    </w:p>
    <w:p w14:paraId="0D7031F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4394C7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-&gt;Column4-&gt;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7172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-&gt;Column4-&gt;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MinimumWidth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6D7FBCD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-&gt;Column4-&gt;Name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L"Column4"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C21C7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-&gt;Column4-&gt;Width = 125;</w:t>
      </w:r>
    </w:p>
    <w:p w14:paraId="2D28A67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B85D3AF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28168E8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465D1F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(12, 12);</w:t>
      </w:r>
    </w:p>
    <w:p w14:paraId="5134C82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018D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(173, 62);</w:t>
      </w:r>
    </w:p>
    <w:p w14:paraId="45F6270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F433A0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Посмотреть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661F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8C30D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14:paraId="351FBBC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D73135D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14:paraId="62BAA35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19F2B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-&gt;button2-&gt;Location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(44, 118);</w:t>
      </w:r>
    </w:p>
    <w:p w14:paraId="578023DA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L"button2"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C3AD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-&gt;button2-&gt;Size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(105, 29);</w:t>
      </w:r>
    </w:p>
    <w:p w14:paraId="2699F90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-&gt;button2-&gt;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BF2B6B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-&gt;button2-&gt;Text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6C8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-&gt;button2-&gt;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B7B2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-&gt;button2-&gt;Click +=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::button2_Click);</w:t>
      </w:r>
    </w:p>
    <w:p w14:paraId="79DFF6D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00D32A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button3</w:t>
      </w:r>
    </w:p>
    <w:p w14:paraId="355D127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E99A13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-&gt;button3-&gt;Location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(44, 198);</w:t>
      </w:r>
    </w:p>
    <w:p w14:paraId="76C99F5A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L"button3"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335A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-&gt;button3-&gt;Size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(105, 29);</w:t>
      </w:r>
    </w:p>
    <w:p w14:paraId="205D5E1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-&gt;button3-&gt;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8EF9B2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-&gt;button3-&gt;Text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1131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-&gt;button3-&gt;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6625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-&gt;button3-&gt;Click +=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::button3_Click);</w:t>
      </w:r>
    </w:p>
    <w:p w14:paraId="0756E57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BAED65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// button4</w:t>
      </w:r>
    </w:p>
    <w:p w14:paraId="6D625B1D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14E639D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-&gt;button4-&gt;Location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(44, 288);</w:t>
      </w:r>
    </w:p>
    <w:p w14:paraId="6750767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-&gt;button4-&gt;Name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L"button4"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CC95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-&gt;button4-&gt;Size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(105, 29);</w:t>
      </w:r>
    </w:p>
    <w:p w14:paraId="75258F0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-&gt;button4-&gt;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3CEC2F9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-&gt;button4-&gt;Text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ABB6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-&gt;button4-&gt;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4287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-&gt;button4-&gt;Click +=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::button4_Click);</w:t>
      </w:r>
    </w:p>
    <w:p w14:paraId="113088F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E022BC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>MyForm</w:t>
      </w:r>
      <w:proofErr w:type="spellEnd"/>
    </w:p>
    <w:p w14:paraId="0455CA1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A3747B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65C75CD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12D4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1C61A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(870, 473);</w:t>
      </w:r>
    </w:p>
    <w:p w14:paraId="7259A20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-&gt;button4);</w:t>
      </w:r>
    </w:p>
    <w:p w14:paraId="73AA6E9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-&gt;button3);</w:t>
      </w:r>
    </w:p>
    <w:p w14:paraId="6C617497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-&gt;button2);</w:t>
      </w:r>
    </w:p>
    <w:p w14:paraId="71C2A7AF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14:paraId="53A7D4E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-&gt;dataGridView1);</w:t>
      </w:r>
    </w:p>
    <w:p w14:paraId="689F137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L"MyForm</w:t>
      </w:r>
      <w:proofErr w:type="spellEnd"/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A472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L"MyForm</w:t>
      </w:r>
      <w:proofErr w:type="spellEnd"/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92A6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cli::</w:t>
      </w:r>
      <w:proofErr w:type="gramEnd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-&gt;dataGridView1))-&gt;EndInit();</w:t>
      </w:r>
    </w:p>
    <w:p w14:paraId="23EC1C2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0547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431D8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8E73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73F9ED5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13C2D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-&gt;dataGridView1-&gt;Rows-&gt;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71CB5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query = 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51AB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F3CA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64F1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OleDbDataReader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44A2A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HasRows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E2B4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9F7D7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9C1D6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20CC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-&gt;dataGridView1-&gt;Rows-&gt;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75220D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1AD91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C83F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D08BD4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114DD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2612D4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3BC0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3309F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dbReader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1508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BD737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C0FF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4DD019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AddingForm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5269A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69B6B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5178F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button3_Click(System::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75B1EC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EditingForm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796E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60D63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C8282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button4_Click(System::</w:t>
      </w:r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612D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076C26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deleteForm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12D4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2D4">
        <w:rPr>
          <w:rFonts w:ascii="Consolas" w:hAnsi="Consolas" w:cs="Consolas"/>
          <w:color w:val="2B91AF"/>
          <w:sz w:val="19"/>
          <w:szCs w:val="19"/>
          <w:lang w:val="en-US"/>
        </w:rPr>
        <w:t>DeletingForm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CCD1E" w14:textId="77777777" w:rsidR="008D4EF2" w:rsidRPr="002612D4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deleteForm</w:t>
      </w:r>
      <w:proofErr w:type="spell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5AD2D" w14:textId="77777777" w:rsidR="008D4EF2" w:rsidRPr="00216239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315073" w14:textId="77777777" w:rsidR="008D4EF2" w:rsidRPr="00216239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E7FFA1" w14:textId="77777777" w:rsidR="008D4EF2" w:rsidRPr="00216239" w:rsidRDefault="008D4EF2" w:rsidP="008D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0D32E" w14:textId="72BC115A" w:rsidR="002A1547" w:rsidRPr="001639C9" w:rsidRDefault="002A1547" w:rsidP="002A1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CCDEA" w14:textId="77777777" w:rsidR="006A20F0" w:rsidRPr="006A20F0" w:rsidRDefault="006A20F0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F20C" w14:textId="13B4D82B" w:rsidR="001B21E2" w:rsidRPr="00C969B8" w:rsidRDefault="002612D4" w:rsidP="001B21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My</w:t>
      </w:r>
      <w:r w:rsidR="00CD16DE">
        <w:rPr>
          <w:lang w:val="en-US"/>
        </w:rPr>
        <w:t>Form</w:t>
      </w:r>
      <w:r w:rsidR="001B21E2">
        <w:rPr>
          <w:lang w:val="en-US"/>
        </w:rPr>
        <w:t>.</w:t>
      </w:r>
      <w:r w:rsidR="00CD16DE">
        <w:rPr>
          <w:lang w:val="en-US"/>
        </w:rPr>
        <w:t>cpp</w:t>
      </w:r>
      <w:r w:rsidR="001B21E2">
        <w:rPr>
          <w:lang w:val="en-US"/>
        </w:rPr>
        <w:t>:</w:t>
      </w:r>
    </w:p>
    <w:p w14:paraId="3EA10EC6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239">
        <w:rPr>
          <w:rFonts w:ascii="Consolas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216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C0A942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2A0EF5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558CBFDE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992F3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772BF2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DDE18B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23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226A70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23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2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A1578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65AB6" w14:textId="77777777" w:rsidR="002612D4" w:rsidRPr="00216239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LabV</w:t>
      </w:r>
      <w:proofErr w:type="gramStart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>3::</w:t>
      </w:r>
      <w:proofErr w:type="spellStart"/>
      <w:proofErr w:type="gramEnd"/>
      <w:r w:rsidRPr="00216239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3F02C1D9" w14:textId="77777777" w:rsidR="002612D4" w:rsidRPr="00F61FBB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1FBB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F61F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1FBB">
        <w:rPr>
          <w:rFonts w:ascii="Consolas" w:hAnsi="Consolas" w:cs="Consolas"/>
          <w:color w:val="000000"/>
          <w:sz w:val="19"/>
          <w:szCs w:val="19"/>
          <w:lang w:val="en-US"/>
        </w:rPr>
        <w:t>Run(% form);</w:t>
      </w:r>
    </w:p>
    <w:p w14:paraId="3AC4D8A6" w14:textId="72E53550" w:rsidR="001B21E2" w:rsidRPr="00F61FBB" w:rsidRDefault="002612D4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F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3B3FB0" w14:textId="77777777" w:rsidR="00216239" w:rsidRPr="00703D11" w:rsidRDefault="00216239" w:rsidP="002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83631" w14:textId="6D6C415C" w:rsidR="001B21E2" w:rsidRPr="00C969B8" w:rsidRDefault="008E2046" w:rsidP="001B21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Adding</w:t>
      </w:r>
      <w:r w:rsidR="009627C8">
        <w:rPr>
          <w:lang w:val="en-US"/>
        </w:rPr>
        <w:t>Form</w:t>
      </w:r>
      <w:r w:rsidR="001B21E2">
        <w:rPr>
          <w:lang w:val="en-US"/>
        </w:rPr>
        <w:t>.</w:t>
      </w:r>
      <w:r w:rsidR="009627C8">
        <w:rPr>
          <w:lang w:val="en-US"/>
        </w:rPr>
        <w:t>h</w:t>
      </w:r>
      <w:proofErr w:type="spellEnd"/>
      <w:r w:rsidR="001B21E2">
        <w:rPr>
          <w:lang w:val="en-US"/>
        </w:rPr>
        <w:t>:</w:t>
      </w:r>
    </w:p>
    <w:p w14:paraId="339BEAD4" w14:textId="77777777" w:rsidR="008E2046" w:rsidRP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4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04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8C8713" w14:textId="77777777" w:rsidR="008E2046" w:rsidRP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6EFB8" w14:textId="77777777" w:rsidR="008E2046" w:rsidRP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LabV3 {</w:t>
      </w:r>
    </w:p>
    <w:p w14:paraId="69C73D95" w14:textId="77777777" w:rsidR="008E2046" w:rsidRP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271D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272B5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66C5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Collections;</w:t>
      </w:r>
    </w:p>
    <w:p w14:paraId="2267273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6A591CA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77AC6C0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</w:p>
    <w:p w14:paraId="2CB87DEA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Data::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OleDb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35725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2F7D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A42306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019CA7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>AddingForm</w:t>
      </w:r>
      <w:proofErr w:type="spellEnd"/>
    </w:p>
    <w:p w14:paraId="78782FC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A42306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5CD161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AddingForm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17D57E7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62979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5D6FD2" w14:textId="221EE9BA" w:rsidR="008E2046" w:rsidRPr="00C61843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61843" w:rsidRPr="00C618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</w:t>
      </w:r>
      <w:proofErr w:type="gramStart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0;Data</w:t>
      </w:r>
      <w:proofErr w:type="gramEnd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Source=C:/Users/Ivan/source/repos/Lab_V3/Lab_V3/myDataBase.accdb"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76C2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E16F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3340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AddingForm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FE2E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FD8F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4101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A9931D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22191072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698A002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3F4837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23780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D81B52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C9CC8E4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14:paraId="25D3C43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A42306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81A854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AddingForm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71FA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06FC8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44118D5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694B4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127AC85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4F67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F2D6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label1;</w:t>
      </w:r>
    </w:p>
    <w:p w14:paraId="678DDF3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BA666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textBox1;</w:t>
      </w:r>
    </w:p>
    <w:p w14:paraId="31F65FB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14:paraId="53C1FBF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label2;</w:t>
      </w:r>
    </w:p>
    <w:p w14:paraId="53EB22F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label3;</w:t>
      </w:r>
    </w:p>
    <w:p w14:paraId="7EA861F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27E6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8B24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textBox2;</w:t>
      </w:r>
    </w:p>
    <w:p w14:paraId="6D5D0F3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^ textBox3;</w:t>
      </w:r>
    </w:p>
    <w:p w14:paraId="261E53E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690E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2A82A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AA4BF7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6313479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14:paraId="78B6D59A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A42306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92D785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006F9F1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1EC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184681D9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3F01575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0C74091E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14:paraId="5A8E6EA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2306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A42306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38FE8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A2BE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C438F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C9CD4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D4A7B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339ED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61FCF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318B0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-&gt;textBox2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AF97C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-&gt;textBox3 = (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5FBB3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EE13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0339EFA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4766B11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9A58CA3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120A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(12, 9);</w:t>
      </w:r>
    </w:p>
    <w:p w14:paraId="7F1EA5E5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F2C83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(199, 17);</w:t>
      </w:r>
    </w:p>
    <w:p w14:paraId="07EB943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A156F8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25E4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D36CEA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14:paraId="3AA3FF1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07D13C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(12, 29);</w:t>
      </w:r>
    </w:p>
    <w:p w14:paraId="196D9D8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0254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(200, 22);</w:t>
      </w:r>
    </w:p>
    <w:p w14:paraId="40E2A5E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026C1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1F9E03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2A1C3FE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8CB6BAA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(262, 105);</w:t>
      </w:r>
    </w:p>
    <w:p w14:paraId="4EEE12D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5201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(134, 36);</w:t>
      </w:r>
    </w:p>
    <w:p w14:paraId="42BCDA5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211EA9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2782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8585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AddingForm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14:paraId="455107B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0A1238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50DE145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2C037C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9DBF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(13, 54);</w:t>
      </w:r>
    </w:p>
    <w:p w14:paraId="07E94005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9C1C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(143, 17);</w:t>
      </w:r>
    </w:p>
    <w:p w14:paraId="1A9ADCF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21B86A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9CB33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3C53A25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14:paraId="5054766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34E586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165B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(9, 99);</w:t>
      </w:r>
    </w:p>
    <w:p w14:paraId="6DC80D9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L"label3"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D900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(170, 17);</w:t>
      </w:r>
    </w:p>
    <w:p w14:paraId="394C1FD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386F0C4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77D2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6C8135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14:paraId="049A948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93FA63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(12, 74);</w:t>
      </w:r>
    </w:p>
    <w:p w14:paraId="59D7D91A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L"textBox2"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0ADD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(200, 22);</w:t>
      </w:r>
    </w:p>
    <w:p w14:paraId="3D09BA1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3934EBE8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E4AFE2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14:paraId="5E059E1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88FF7B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-&gt;textBox3-&gt;Location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(12, 119);</w:t>
      </w:r>
    </w:p>
    <w:p w14:paraId="661DC80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-&gt;textBox3-&gt;Name =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L"textBox3"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0352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-&gt;textBox3-&gt;Size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(200, 22);</w:t>
      </w:r>
    </w:p>
    <w:p w14:paraId="7A54B76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1F0C727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B8EF6F3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>AddingForm</w:t>
      </w:r>
      <w:proofErr w:type="spellEnd"/>
    </w:p>
    <w:p w14:paraId="76A48DF5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1E6ED5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332CB7EB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42306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86F83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(408, 154);</w:t>
      </w:r>
    </w:p>
    <w:p w14:paraId="53FAD6D2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-&gt;textBox3);</w:t>
      </w:r>
    </w:p>
    <w:p w14:paraId="5910152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-&gt;textBox2);</w:t>
      </w:r>
    </w:p>
    <w:p w14:paraId="59082AF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-&gt;label3);</w:t>
      </w:r>
    </w:p>
    <w:p w14:paraId="29664A76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14:paraId="544351D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14:paraId="35A71E5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14:paraId="6744A24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14:paraId="4F12B5D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L"AddingForm</w:t>
      </w:r>
      <w:proofErr w:type="spellEnd"/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5F0F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L"AddingForm</w:t>
      </w:r>
      <w:proofErr w:type="spellEnd"/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9E5A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B50A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186D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7340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5231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55C0C03D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A4230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BC08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A4230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423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-&gt;textBox2-&gt;Text </w:t>
      </w:r>
      <w:r w:rsidRPr="00A423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-&gt;textBox3-&gt;Text </w:t>
      </w:r>
      <w:r w:rsidRPr="00A423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6934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BCCB29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certNum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-&gt;textBox1-&gt;Text);</w:t>
      </w:r>
    </w:p>
    <w:p w14:paraId="65CA987E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</w:t>
      </w:r>
      <w:proofErr w:type="gram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-&gt;textBox2-&gt;Text);</w:t>
      </w:r>
    </w:p>
    <w:p w14:paraId="2849073F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^ address = </w:t>
      </w:r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-&gt;textBox3-&gt;Text;</w:t>
      </w:r>
    </w:p>
    <w:p w14:paraId="14A7C94A" w14:textId="77777777" w:rsidR="008E2046" w:rsidRPr="00C61843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8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^ query = 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] ([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]) VALUES ("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>certNum</w:t>
      </w:r>
      <w:proofErr w:type="spellEnd"/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", \'"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C618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843">
        <w:rPr>
          <w:rFonts w:ascii="Consolas" w:hAnsi="Consolas" w:cs="Consolas"/>
          <w:color w:val="A31515"/>
          <w:sz w:val="19"/>
          <w:szCs w:val="19"/>
          <w:lang w:val="en-US"/>
        </w:rPr>
        <w:t>"\')"</w:t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1E7B7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30411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30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FB694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BFA4C" w14:textId="77777777" w:rsidR="008E2046" w:rsidRPr="00A4230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306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A4230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E07BB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0B6DC6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EFA6E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5A1BF7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F9738" w14:textId="77777777" w:rsidR="008E2046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"Для добавления заказа введите все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8F392" w14:textId="77777777" w:rsidR="008E2046" w:rsidRPr="00CC1249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4F2AB" w14:textId="77777777" w:rsidR="008E2046" w:rsidRPr="00CC1249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0E60AA" w14:textId="77777777" w:rsidR="008E2046" w:rsidRPr="00CC1249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9F2BBA" w14:textId="77777777" w:rsidR="008E2046" w:rsidRPr="00CC1249" w:rsidRDefault="008E2046" w:rsidP="008E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35318" w14:textId="30727FC1" w:rsidR="00172ED0" w:rsidRPr="00BB58CC" w:rsidRDefault="00172ED0" w:rsidP="0017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ABEEF" w14:textId="77777777" w:rsidR="001B21E2" w:rsidRPr="00D92C45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BA81F" w14:textId="511BD923" w:rsidR="001B21E2" w:rsidRPr="00D64D65" w:rsidRDefault="00A42306" w:rsidP="001B21E2">
      <w:pPr>
        <w:rPr>
          <w:lang w:val="en-US"/>
        </w:rPr>
      </w:pPr>
      <w:proofErr w:type="spellStart"/>
      <w:r>
        <w:rPr>
          <w:lang w:val="en-US"/>
        </w:rPr>
        <w:t>Editing</w:t>
      </w:r>
      <w:r w:rsidR="00BB58CC">
        <w:rPr>
          <w:lang w:val="en-US"/>
        </w:rPr>
        <w:t>Form</w:t>
      </w:r>
      <w:r w:rsidR="001B21E2">
        <w:rPr>
          <w:lang w:val="en-US"/>
        </w:rPr>
        <w:t>.h</w:t>
      </w:r>
      <w:proofErr w:type="spellEnd"/>
      <w:r w:rsidR="001B21E2">
        <w:rPr>
          <w:lang w:val="en-US"/>
        </w:rPr>
        <w:t>:</w:t>
      </w:r>
    </w:p>
    <w:p w14:paraId="5626F7A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F8347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073F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LabV3 {</w:t>
      </w:r>
    </w:p>
    <w:p w14:paraId="0C6CDAC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42F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A0A1F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1D06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Collections;</w:t>
      </w:r>
    </w:p>
    <w:p w14:paraId="3454D33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3536B52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0ECF5A8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</w:p>
    <w:p w14:paraId="43D1A97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Data::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OleDb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F16B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63B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1249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E5B132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>EditingForm</w:t>
      </w:r>
      <w:proofErr w:type="spellEnd"/>
    </w:p>
    <w:p w14:paraId="46FBA70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124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44614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EditingForm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D55E76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AE36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BAFEAB" w14:textId="5E43B7F4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61843" w:rsidRPr="00C618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</w:t>
      </w:r>
      <w:proofErr w:type="gramStart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0;Data</w:t>
      </w:r>
      <w:proofErr w:type="gramEnd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Source=C:/Users/Ivan/source/repos/Lab_V3/Lab_V3/myDataBase.accdb"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label1;</w:t>
      </w:r>
    </w:p>
    <w:p w14:paraId="0CC8C61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14:paraId="0D64C77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textBox1;</w:t>
      </w:r>
    </w:p>
    <w:p w14:paraId="6E43CE0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textBox2;</w:t>
      </w:r>
    </w:p>
    <w:p w14:paraId="3A44DC0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textBox3;</w:t>
      </w:r>
    </w:p>
    <w:p w14:paraId="7EB9FCF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textBox4;</w:t>
      </w:r>
    </w:p>
    <w:p w14:paraId="402981D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label2;</w:t>
      </w:r>
    </w:p>
    <w:p w14:paraId="136607D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label3;</w:t>
      </w:r>
    </w:p>
    <w:p w14:paraId="4C489A6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label4;</w:t>
      </w:r>
    </w:p>
    <w:p w14:paraId="18592C1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FCC4F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E3A4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AEDF9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EditingForm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4218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7466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4E21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54366A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25C6C328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53993DF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AB0A6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79396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35E60A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CC6F3E8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14:paraId="2788092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124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8D449B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EditingForm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1D4A9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49EB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230A7E9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66C9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5FA00C75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AC22B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7A10C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A1064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D3ADA8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3EBA045C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14:paraId="014620B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124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A6166B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05AE65B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08D1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74B0CDD8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3DD5BD4C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4BCBE0C1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14:paraId="677A254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124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124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F4F47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3C46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A3C78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2AE4A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92CD9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E6A59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-&gt;textBox2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6AD25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13461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-&gt;textBox4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73CF8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ECF6F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CB067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-&gt;label4 = (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C31D6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BD81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EAE359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6C49A02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F9256B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5238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(260, 9);</w:t>
      </w:r>
    </w:p>
    <w:p w14:paraId="2200368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9908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(157, 17);</w:t>
      </w:r>
    </w:p>
    <w:p w14:paraId="246A1B3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A362E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601C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F4FCCB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736C9D7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8E2693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(310, 157);</w:t>
      </w:r>
    </w:p>
    <w:p w14:paraId="10EAAA9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E126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(107, 29);</w:t>
      </w:r>
    </w:p>
    <w:p w14:paraId="6C34ED2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57BEFE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F43D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520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EditingForm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14:paraId="67176B4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87A6EB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14:paraId="5BF6FF2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A6973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(263, 29);</w:t>
      </w:r>
    </w:p>
    <w:p w14:paraId="6B03E6F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1086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(154, 22);</w:t>
      </w:r>
    </w:p>
    <w:p w14:paraId="7B6BE30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4F189A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13B1DF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14:paraId="03FA6E0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95B7A1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74);</w:t>
      </w:r>
    </w:p>
    <w:p w14:paraId="056716F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L"textBox2"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83F4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(244, 22);</w:t>
      </w:r>
    </w:p>
    <w:p w14:paraId="0ED00F7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EEEE49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DC40E7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14:paraId="356C632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A25445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119);</w:t>
      </w:r>
    </w:p>
    <w:p w14:paraId="22BB574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L"textBox3"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130C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(244, 22);</w:t>
      </w:r>
    </w:p>
    <w:p w14:paraId="16898CF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35F2134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2D9ACE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textBox4</w:t>
      </w:r>
    </w:p>
    <w:p w14:paraId="13CB29A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408EE2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-&gt;textBox4-&gt;Location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164);</w:t>
      </w:r>
    </w:p>
    <w:p w14:paraId="15A59195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-&gt;textBox4-&gt;Name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L"textBox4"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ED02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-&gt;textBox4-&gt;Size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(244, 22);</w:t>
      </w:r>
    </w:p>
    <w:p w14:paraId="1815406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-&gt;textBox4-&gt;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254015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BC4253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5ED5B60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7B5411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E4C8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54);</w:t>
      </w:r>
    </w:p>
    <w:p w14:paraId="611A634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EA5C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(244, 17);</w:t>
      </w:r>
    </w:p>
    <w:p w14:paraId="6609C19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1F54ADF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212E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-&gt;label2-&gt;Click +=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EditingForm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::label2_Click);</w:t>
      </w:r>
    </w:p>
    <w:p w14:paraId="7ABCEB2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964E4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14:paraId="6D46A1A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9B59BE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9D06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99);</w:t>
      </w:r>
    </w:p>
    <w:p w14:paraId="7A2C7B5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L"label3"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5CCB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(186, 17);</w:t>
      </w:r>
    </w:p>
    <w:p w14:paraId="030A92C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47AD5BB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3841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C107C8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14:paraId="1F86ADD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CC73C8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944A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-&gt;label4-&gt;Location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(13, 144);</w:t>
      </w:r>
    </w:p>
    <w:p w14:paraId="2B7BBD6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-&gt;label4-&gt;Name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L"label4"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E8A4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-&gt;label4-&gt;Size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(155, 17);</w:t>
      </w:r>
    </w:p>
    <w:p w14:paraId="3FABF93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4385C0D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-&gt;label4-&gt;Text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4324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4A9C4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>EditingForm</w:t>
      </w:r>
      <w:proofErr w:type="spellEnd"/>
    </w:p>
    <w:p w14:paraId="1559FD4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8564A1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6164F7C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C1249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323B9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(428, 200);</w:t>
      </w:r>
    </w:p>
    <w:p w14:paraId="36FE6F8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-&gt;label4);</w:t>
      </w:r>
    </w:p>
    <w:p w14:paraId="5A08BF7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-&gt;label3);</w:t>
      </w:r>
    </w:p>
    <w:p w14:paraId="1CA53D8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14:paraId="0A351D1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-&gt;textBox4);</w:t>
      </w:r>
    </w:p>
    <w:p w14:paraId="32AA8B3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-&gt;textBox3);</w:t>
      </w:r>
    </w:p>
    <w:p w14:paraId="53AAD6B4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-&gt;textBox2);</w:t>
      </w:r>
    </w:p>
    <w:p w14:paraId="5BFB938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14:paraId="5D58721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14:paraId="251DF5D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14:paraId="096BE00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L"EditingForm</w:t>
      </w:r>
      <w:proofErr w:type="spellEnd"/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EB14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L"EditingForm</w:t>
      </w:r>
      <w:proofErr w:type="spellEnd"/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4D6B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E6BC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A3CD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DB65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8E91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77330E1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label2_Click(System::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16AEA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F80E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C1249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E1EFE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DF2D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19441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541F3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certNum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-&gt;textBox2-&gt;Text);</w:t>
      </w:r>
    </w:p>
    <w:p w14:paraId="28CFF83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</w:t>
      </w:r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-&gt;textBox3-&gt;Text);</w:t>
      </w:r>
    </w:p>
    <w:p w14:paraId="4D7165D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address = 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-&gt;textBox4-&gt;Text;</w:t>
      </w:r>
    </w:p>
    <w:p w14:paraId="125BB9A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-&gt;textBox1-&gt;Text);</w:t>
      </w:r>
    </w:p>
    <w:p w14:paraId="63ECF98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query;</w:t>
      </w:r>
    </w:p>
    <w:p w14:paraId="152D980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^ dbCommand1, ^ dbCommand2;</w:t>
      </w:r>
    </w:p>
    <w:p w14:paraId="112EBC56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FBD6A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66B35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ACEF1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certNum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 WHERE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1F88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dbCommand1 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90AF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dbCommand1-&gt;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6AC87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5881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83AEE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9C31D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 WHERE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EF84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dbCommand2 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81708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dbCommand2-&gt;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87A2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3FC52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3A5D0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CF61B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 =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SET [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\'"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"\' WHERE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24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A1F9C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dbCommand2 = </w:t>
      </w:r>
      <w:proofErr w:type="spellStart"/>
      <w:r w:rsidRPr="00CC124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B672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dbCommand2-&gt;</w:t>
      </w:r>
      <w:proofErr w:type="spellStart"/>
      <w:proofErr w:type="gramStart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242CE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98C4F" w14:textId="77777777" w:rsidR="00A42306" w:rsidRPr="00CC1249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124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отредактирован</w:t>
      </w:r>
      <w:r w:rsidRPr="00CC12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8AABC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AC7D6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3138E8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60DFCA" w14:textId="77777777" w:rsidR="00A42306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"Для редактирования введите номер заказа."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63B79" w14:textId="77777777" w:rsidR="00A42306" w:rsidRPr="000C7C38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46ACC" w14:textId="77777777" w:rsidR="00A42306" w:rsidRPr="000C7C38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1E5C8" w14:textId="77777777" w:rsidR="00A42306" w:rsidRPr="000C7C38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9030B" w14:textId="77777777" w:rsidR="00A42306" w:rsidRPr="000C7C38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E6B196" w14:textId="77777777" w:rsidR="00A42306" w:rsidRPr="000C7C38" w:rsidRDefault="00A42306" w:rsidP="00A4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E43DB" w14:textId="25949002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DE4CC" w14:textId="77777777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67D0" w14:textId="1985A5B5" w:rsidR="001B21E2" w:rsidRPr="006B7A50" w:rsidRDefault="00CC1249" w:rsidP="001B21E2">
      <w:pPr>
        <w:rPr>
          <w:lang w:val="en-US"/>
        </w:rPr>
      </w:pPr>
      <w:proofErr w:type="spellStart"/>
      <w:r>
        <w:rPr>
          <w:lang w:val="en-US"/>
        </w:rPr>
        <w:t>Deleting</w:t>
      </w:r>
      <w:r w:rsidR="00473DB6">
        <w:rPr>
          <w:lang w:val="en-US"/>
        </w:rPr>
        <w:t>Form</w:t>
      </w:r>
      <w:r w:rsidR="001B21E2">
        <w:rPr>
          <w:lang w:val="en-US"/>
        </w:rPr>
        <w:t>.</w:t>
      </w:r>
      <w:r w:rsidR="00473DB6">
        <w:rPr>
          <w:lang w:val="en-US"/>
        </w:rPr>
        <w:t>h</w:t>
      </w:r>
      <w:proofErr w:type="spellEnd"/>
      <w:r w:rsidR="001B21E2">
        <w:rPr>
          <w:lang w:val="en-US"/>
        </w:rPr>
        <w:t>:</w:t>
      </w:r>
    </w:p>
    <w:p w14:paraId="7B014D12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F6B58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FF8E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LabV3 {</w:t>
      </w:r>
    </w:p>
    <w:p w14:paraId="0E1C9A8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1C48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BD367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EB7A9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Collections;</w:t>
      </w:r>
    </w:p>
    <w:p w14:paraId="6738BF1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0707900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482D18A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</w:p>
    <w:p w14:paraId="0516F29F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Data::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OleDb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66339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97B0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C7C3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3F1253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>DeletingForm</w:t>
      </w:r>
      <w:proofErr w:type="spellEnd"/>
    </w:p>
    <w:p w14:paraId="752D83DF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C7C3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E28FA7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DeletingForm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51EB6F9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E4A6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58D9AA" w14:textId="6A17E5C0" w:rsidR="000C7C38" w:rsidRPr="00C61843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61843" w:rsidRPr="00C618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</w:t>
      </w:r>
      <w:proofErr w:type="gramStart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>0;Data</w:t>
      </w:r>
      <w:proofErr w:type="gramEnd"/>
      <w:r w:rsidR="00C61843" w:rsidRPr="00C61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Source=C:/Users/Ivan/source/repos/Lab_V3/Lab_V3/myDataBase.accdb"</w:t>
      </w:r>
      <w:r w:rsidR="00C61843" w:rsidRPr="00C61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301A2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^ label1;</w:t>
      </w:r>
    </w:p>
    <w:p w14:paraId="51828A81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^ textBox1;</w:t>
      </w:r>
    </w:p>
    <w:p w14:paraId="18084ADC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14:paraId="112CA52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C88ABA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EFF4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14FF0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DeletingForm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8838AF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3718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8489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AE5102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10A8D54D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80BA27F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65AC78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63244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1316CC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45E5D83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14:paraId="7336366A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C7C3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1D279D2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DeletingForm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823C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0CBB5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30B39D6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A9D1D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0EE39D51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6E419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96B5A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80E1F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A29E78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FA63F07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14:paraId="37CCDCCA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C7C3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F04C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11A72681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CDF0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55850A46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BE80D7F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405ABAD2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14:paraId="73BDE38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3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C7C3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CE98B2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4B8CF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2B65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4AED7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84ECC9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7CACD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F9B6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5FAB74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2E571E5A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F3435A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AB15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-&gt;label1-&gt;Location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(13, 13);</w:t>
      </w:r>
    </w:p>
    <w:p w14:paraId="5C722B7F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B9FB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-&gt;label1-&gt;Size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(157, 17);</w:t>
      </w:r>
    </w:p>
    <w:p w14:paraId="2A2A537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D0FA5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0839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A661E1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14:paraId="0A9D1C1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84B7FF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-&gt;textBox1-&gt;Location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(13, 34);</w:t>
      </w:r>
    </w:p>
    <w:p w14:paraId="1379DA6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BDAC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-&gt;textBox1-&gt;Size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(157, 22);</w:t>
      </w:r>
    </w:p>
    <w:p w14:paraId="75C439A9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3E50BE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50621A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57455510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9DD216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(200, 104);</w:t>
      </w:r>
    </w:p>
    <w:p w14:paraId="5357370C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79DE7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(98, 30);</w:t>
      </w:r>
    </w:p>
    <w:p w14:paraId="77A178E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8A791BB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70C0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849F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DeletingForm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14:paraId="258A8F3B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FA57FA2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>DeletingForm</w:t>
      </w:r>
      <w:proofErr w:type="spellEnd"/>
    </w:p>
    <w:p w14:paraId="1B1E425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2E3F14C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2DACEDD1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Windows::Forms::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C7C38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C327B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Drawing::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(310, 146);</w:t>
      </w:r>
    </w:p>
    <w:p w14:paraId="6099846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14:paraId="7C7A5170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14:paraId="7B9341F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14:paraId="5B5608A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L"DeletingForm</w:t>
      </w:r>
      <w:proofErr w:type="spellEnd"/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7C95D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L"DeletingForm</w:t>
      </w:r>
      <w:proofErr w:type="spellEnd"/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4B991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FE62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CAD4B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1B9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D6286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04299EB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0C7C3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BA01B5" w14:textId="77777777" w:rsidR="000C7C38" w:rsidRPr="00046109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61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gramStart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04610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0461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1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E05DF0" w14:textId="77777777" w:rsidR="000C7C38" w:rsidRPr="00046109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08A37" w14:textId="77777777" w:rsidR="000C7C38" w:rsidRPr="00046109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34B81" w14:textId="77777777" w:rsidR="000C7C38" w:rsidRPr="00046109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4610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r w:rsidRPr="000461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>-&gt;textBox1-&gt;Text);</w:t>
      </w:r>
    </w:p>
    <w:p w14:paraId="7DB46083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6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^ query = 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заказов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] WHERE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3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77AD4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7C3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FC698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dbCommand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ExecuteNonQuery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29C2B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E0D7E" w14:textId="77777777" w:rsidR="000C7C38" w:rsidRP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7C38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0C7C3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85584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59260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B9D5C84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F32684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"Для удаления введите номер заказа."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98BD1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5A00D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9E55F" w14:textId="77777777" w:rsidR="000C7C38" w:rsidRDefault="000C7C38" w:rsidP="000C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B1F1A44" w14:textId="0C50DE72" w:rsidR="001B21E2" w:rsidRPr="001C5088" w:rsidRDefault="000C7C38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B72D5" w14:textId="4E712BFF" w:rsidR="003336EB" w:rsidRPr="00257C83" w:rsidRDefault="000A4B5D" w:rsidP="00257C83">
      <w:pPr>
        <w:rPr>
          <w:lang w:val="en-US"/>
        </w:rPr>
      </w:pPr>
      <w:r>
        <w:rPr>
          <w:lang w:val="en-US"/>
        </w:rPr>
        <w:br w:type="page"/>
      </w:r>
    </w:p>
    <w:p w14:paraId="2DAE7B1D" w14:textId="56303110" w:rsidR="00F2153D" w:rsidRDefault="00F2153D" w:rsidP="00F2153D">
      <w:pPr>
        <w:jc w:val="center"/>
        <w:rPr>
          <w:b/>
          <w:bCs/>
        </w:rPr>
      </w:pPr>
      <w:r>
        <w:rPr>
          <w:b/>
          <w:bCs/>
        </w:rPr>
        <w:lastRenderedPageBreak/>
        <w:t>Тест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8"/>
        <w:gridCol w:w="7566"/>
      </w:tblGrid>
      <w:tr w:rsidR="001B260B" w14:paraId="11AFA5A0" w14:textId="77777777" w:rsidTr="003B5DE1">
        <w:tc>
          <w:tcPr>
            <w:tcW w:w="4390" w:type="dxa"/>
          </w:tcPr>
          <w:p w14:paraId="14D1916F" w14:textId="77777777" w:rsidR="00F2153D" w:rsidRDefault="00F2153D" w:rsidP="000F705B">
            <w:pPr>
              <w:jc w:val="center"/>
            </w:pPr>
            <w:r>
              <w:t>Входные данные</w:t>
            </w:r>
          </w:p>
        </w:tc>
        <w:tc>
          <w:tcPr>
            <w:tcW w:w="4536" w:type="dxa"/>
          </w:tcPr>
          <w:p w14:paraId="46C5147C" w14:textId="77777777" w:rsidR="00F2153D" w:rsidRPr="00DC02F0" w:rsidRDefault="00F2153D" w:rsidP="000F705B">
            <w:pPr>
              <w:jc w:val="center"/>
              <w:rPr>
                <w:lang w:val="en-US"/>
              </w:rPr>
            </w:pPr>
            <w:r>
              <w:t>Выходные данные</w:t>
            </w:r>
          </w:p>
        </w:tc>
      </w:tr>
      <w:tr w:rsidR="001B260B" w14:paraId="3FB29E25" w14:textId="77777777" w:rsidTr="003B5DE1">
        <w:tc>
          <w:tcPr>
            <w:tcW w:w="4390" w:type="dxa"/>
          </w:tcPr>
          <w:p w14:paraId="1A71B708" w14:textId="2D043E4B" w:rsidR="000402D5" w:rsidRPr="00183662" w:rsidRDefault="000402D5" w:rsidP="000F705B"/>
        </w:tc>
        <w:tc>
          <w:tcPr>
            <w:tcW w:w="4536" w:type="dxa"/>
          </w:tcPr>
          <w:p w14:paraId="6BFE08E5" w14:textId="2EF34553" w:rsidR="00E97E49" w:rsidRDefault="00046109" w:rsidP="000F705B">
            <w:r>
              <w:t>Номера заказов, сертификаты товаров, количество товаров, адрес поставки</w:t>
            </w:r>
            <w:r w:rsidR="000402D5" w:rsidRPr="000402D5">
              <w:t>:</w:t>
            </w:r>
            <w:r w:rsidR="00BB4EFD" w:rsidRPr="00BB4EFD">
              <w:t xml:space="preserve"> </w:t>
            </w:r>
          </w:p>
          <w:p w14:paraId="71AC872C" w14:textId="69C03EF6" w:rsidR="00046109" w:rsidRDefault="00046109" w:rsidP="000F705B">
            <w:r w:rsidRPr="00046109">
              <w:rPr>
                <w:noProof/>
              </w:rPr>
              <w:drawing>
                <wp:inline distT="0" distB="0" distL="0" distR="0" wp14:anchorId="0F3C5D94" wp14:editId="76B8DD07">
                  <wp:extent cx="4667250" cy="272680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25" cy="273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76176" w14:textId="55FD5525" w:rsidR="00F2153D" w:rsidRPr="000402D5" w:rsidRDefault="00F2153D" w:rsidP="000F705B"/>
        </w:tc>
      </w:tr>
    </w:tbl>
    <w:p w14:paraId="58B2E577" w14:textId="77777777" w:rsidR="00F2153D" w:rsidRPr="00F2153D" w:rsidRDefault="00F2153D" w:rsidP="00F34B7D">
      <w:pPr>
        <w:rPr>
          <w:b/>
          <w:bCs/>
        </w:rPr>
      </w:pPr>
    </w:p>
    <w:p w14:paraId="3CE3527A" w14:textId="224E55F1" w:rsidR="00832BC0" w:rsidRDefault="00832BC0" w:rsidP="00585E2C">
      <w:pPr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14:paraId="77DFEA5C" w14:textId="27FBC4AB" w:rsidR="00832BC0" w:rsidRPr="002D45CA" w:rsidRDefault="00E327EA" w:rsidP="002D45CA">
      <w:r>
        <w:tab/>
        <w:t xml:space="preserve">В процессе </w:t>
      </w:r>
      <w:r w:rsidR="00632053">
        <w:t>выполнения лабораторной работы</w:t>
      </w:r>
      <w:r w:rsidR="008E506C">
        <w:t xml:space="preserve"> я </w:t>
      </w:r>
      <w:r w:rsidR="008E506C">
        <w:rPr>
          <w:color w:val="000000"/>
          <w:sz w:val="27"/>
          <w:szCs w:val="27"/>
        </w:rPr>
        <w:t>разработал приложение с графическим интерфейсом для Windows, используя библиотеку .NET</w:t>
      </w:r>
      <w:r w:rsidR="00F5526F">
        <w:t>.</w:t>
      </w:r>
      <w:r w:rsidR="00632053">
        <w:t xml:space="preserve"> </w:t>
      </w:r>
      <w:r w:rsidR="00F5526F">
        <w:t>Р</w:t>
      </w:r>
      <w:r w:rsidR="00632053">
        <w:t>асширил и укрепил свои знания в среде программирования С</w:t>
      </w:r>
      <w:r w:rsidR="00632053" w:rsidRPr="00632053">
        <w:t>++</w:t>
      </w:r>
      <w:r w:rsidR="00632053">
        <w:t>.</w:t>
      </w:r>
    </w:p>
    <w:sectPr w:rsidR="00832BC0" w:rsidRPr="002D45CA" w:rsidSect="00581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F311D" w14:textId="77777777" w:rsidR="00634B28" w:rsidRDefault="00634B28" w:rsidP="005819D8">
      <w:pPr>
        <w:spacing w:after="0" w:line="240" w:lineRule="auto"/>
      </w:pPr>
      <w:r>
        <w:separator/>
      </w:r>
    </w:p>
  </w:endnote>
  <w:endnote w:type="continuationSeparator" w:id="0">
    <w:p w14:paraId="1AB1E0DC" w14:textId="77777777" w:rsidR="00634B28" w:rsidRDefault="00634B28" w:rsidP="0058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DCD4" w14:textId="77777777" w:rsidR="004F6FAE" w:rsidRDefault="004F6F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391211"/>
      <w:docPartObj>
        <w:docPartGallery w:val="Page Numbers (Bottom of Page)"/>
        <w:docPartUnique/>
      </w:docPartObj>
    </w:sdtPr>
    <w:sdtContent>
      <w:p w14:paraId="313254A7" w14:textId="77777777" w:rsidR="005819D8" w:rsidRDefault="005819D8" w:rsidP="005819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63A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117F" w14:textId="3EEDACA0" w:rsidR="00835879" w:rsidRDefault="005819D8" w:rsidP="00835879">
    <w:pPr>
      <w:pStyle w:val="a5"/>
      <w:jc w:val="center"/>
    </w:pPr>
    <w:r>
      <w:t>Таганрог 20</w:t>
    </w:r>
    <w:r w:rsidR="00835879">
      <w:t>2</w:t>
    </w:r>
    <w:r w:rsidR="004F6FAE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01BB6" w14:textId="77777777" w:rsidR="00634B28" w:rsidRDefault="00634B28" w:rsidP="005819D8">
      <w:pPr>
        <w:spacing w:after="0" w:line="240" w:lineRule="auto"/>
      </w:pPr>
      <w:r>
        <w:separator/>
      </w:r>
    </w:p>
  </w:footnote>
  <w:footnote w:type="continuationSeparator" w:id="0">
    <w:p w14:paraId="2038BA2B" w14:textId="77777777" w:rsidR="00634B28" w:rsidRDefault="00634B28" w:rsidP="0058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0603D" w14:textId="77777777" w:rsidR="004F6FAE" w:rsidRDefault="004F6F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4D7F3" w14:textId="77777777" w:rsidR="004F6FAE" w:rsidRDefault="004F6F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19680" w14:textId="77777777" w:rsidR="004F6FAE" w:rsidRDefault="004F6F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029C"/>
    <w:multiLevelType w:val="hybridMultilevel"/>
    <w:tmpl w:val="B94041F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104"/>
    <w:multiLevelType w:val="hybridMultilevel"/>
    <w:tmpl w:val="6FF43D3A"/>
    <w:lvl w:ilvl="0" w:tplc="14520172">
      <w:start w:val="1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B9B"/>
    <w:multiLevelType w:val="hybridMultilevel"/>
    <w:tmpl w:val="E6AE2B7E"/>
    <w:lvl w:ilvl="0" w:tplc="145201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C1B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6B19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D66B6"/>
    <w:multiLevelType w:val="hybridMultilevel"/>
    <w:tmpl w:val="2D0A2F88"/>
    <w:lvl w:ilvl="0" w:tplc="A05A19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DE6"/>
    <w:multiLevelType w:val="hybridMultilevel"/>
    <w:tmpl w:val="B7EC8692"/>
    <w:lvl w:ilvl="0" w:tplc="376C848C">
      <w:start w:val="45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66F13"/>
    <w:multiLevelType w:val="hybridMultilevel"/>
    <w:tmpl w:val="05782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2141A"/>
    <w:multiLevelType w:val="hybridMultilevel"/>
    <w:tmpl w:val="E1A61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54CF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7049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008D"/>
    <w:multiLevelType w:val="hybridMultilevel"/>
    <w:tmpl w:val="E51A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9151E"/>
    <w:multiLevelType w:val="hybridMultilevel"/>
    <w:tmpl w:val="3C78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72E65"/>
    <w:multiLevelType w:val="hybridMultilevel"/>
    <w:tmpl w:val="01A6976E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A2DAB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101BC"/>
    <w:multiLevelType w:val="hybridMultilevel"/>
    <w:tmpl w:val="E6AE2B7E"/>
    <w:lvl w:ilvl="0" w:tplc="145201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E51A6"/>
    <w:multiLevelType w:val="hybridMultilevel"/>
    <w:tmpl w:val="01A6976E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A4084"/>
    <w:multiLevelType w:val="hybridMultilevel"/>
    <w:tmpl w:val="6FF43D3A"/>
    <w:lvl w:ilvl="0" w:tplc="14520172">
      <w:start w:val="1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78F0"/>
    <w:multiLevelType w:val="hybridMultilevel"/>
    <w:tmpl w:val="C988E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E393F"/>
    <w:multiLevelType w:val="hybridMultilevel"/>
    <w:tmpl w:val="910C0630"/>
    <w:lvl w:ilvl="0" w:tplc="5D702F5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1AA1224"/>
    <w:multiLevelType w:val="hybridMultilevel"/>
    <w:tmpl w:val="0C1C0A0A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D6D05"/>
    <w:multiLevelType w:val="hybridMultilevel"/>
    <w:tmpl w:val="0C18342A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4FBC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917BD"/>
    <w:multiLevelType w:val="hybridMultilevel"/>
    <w:tmpl w:val="4F083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4549">
    <w:abstractNumId w:val="4"/>
  </w:num>
  <w:num w:numId="2" w16cid:durableId="1240482118">
    <w:abstractNumId w:val="22"/>
  </w:num>
  <w:num w:numId="3" w16cid:durableId="322705253">
    <w:abstractNumId w:val="9"/>
  </w:num>
  <w:num w:numId="4" w16cid:durableId="1404795071">
    <w:abstractNumId w:val="17"/>
  </w:num>
  <w:num w:numId="5" w16cid:durableId="1163427782">
    <w:abstractNumId w:val="7"/>
  </w:num>
  <w:num w:numId="6" w16cid:durableId="533541718">
    <w:abstractNumId w:val="18"/>
  </w:num>
  <w:num w:numId="7" w16cid:durableId="1765569553">
    <w:abstractNumId w:val="8"/>
  </w:num>
  <w:num w:numId="8" w16cid:durableId="2096434129">
    <w:abstractNumId w:val="23"/>
  </w:num>
  <w:num w:numId="9" w16cid:durableId="1563517950">
    <w:abstractNumId w:val="12"/>
  </w:num>
  <w:num w:numId="10" w16cid:durableId="1864130414">
    <w:abstractNumId w:val="2"/>
  </w:num>
  <w:num w:numId="11" w16cid:durableId="1160929591">
    <w:abstractNumId w:val="5"/>
  </w:num>
  <w:num w:numId="12" w16cid:durableId="1254895828">
    <w:abstractNumId w:val="16"/>
  </w:num>
  <w:num w:numId="13" w16cid:durableId="1693533456">
    <w:abstractNumId w:val="13"/>
  </w:num>
  <w:num w:numId="14" w16cid:durableId="1066300162">
    <w:abstractNumId w:val="19"/>
  </w:num>
  <w:num w:numId="15" w16cid:durableId="801966826">
    <w:abstractNumId w:val="21"/>
  </w:num>
  <w:num w:numId="16" w16cid:durableId="142622731">
    <w:abstractNumId w:val="20"/>
  </w:num>
  <w:num w:numId="17" w16cid:durableId="2095125744">
    <w:abstractNumId w:val="11"/>
  </w:num>
  <w:num w:numId="18" w16cid:durableId="1697775666">
    <w:abstractNumId w:val="0"/>
  </w:num>
  <w:num w:numId="19" w16cid:durableId="2068257428">
    <w:abstractNumId w:val="3"/>
  </w:num>
  <w:num w:numId="20" w16cid:durableId="728648898">
    <w:abstractNumId w:val="15"/>
  </w:num>
  <w:num w:numId="21" w16cid:durableId="152918067">
    <w:abstractNumId w:val="6"/>
  </w:num>
  <w:num w:numId="22" w16cid:durableId="1529370872">
    <w:abstractNumId w:val="10"/>
  </w:num>
  <w:num w:numId="23" w16cid:durableId="434250710">
    <w:abstractNumId w:val="14"/>
  </w:num>
  <w:num w:numId="24" w16cid:durableId="24615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D8"/>
    <w:rsid w:val="00001A34"/>
    <w:rsid w:val="000402D5"/>
    <w:rsid w:val="00042A3C"/>
    <w:rsid w:val="00046109"/>
    <w:rsid w:val="00081B5A"/>
    <w:rsid w:val="000A4B5D"/>
    <w:rsid w:val="000C0D7E"/>
    <w:rsid w:val="000C20B5"/>
    <w:rsid w:val="000C7C38"/>
    <w:rsid w:val="000E61B8"/>
    <w:rsid w:val="00101A5D"/>
    <w:rsid w:val="00104872"/>
    <w:rsid w:val="00131322"/>
    <w:rsid w:val="001639C9"/>
    <w:rsid w:val="00172ED0"/>
    <w:rsid w:val="001808FC"/>
    <w:rsid w:val="00183662"/>
    <w:rsid w:val="001B21E2"/>
    <w:rsid w:val="001B260B"/>
    <w:rsid w:val="001C5088"/>
    <w:rsid w:val="001E2281"/>
    <w:rsid w:val="001E7720"/>
    <w:rsid w:val="00203866"/>
    <w:rsid w:val="002074A7"/>
    <w:rsid w:val="00214B3E"/>
    <w:rsid w:val="00216239"/>
    <w:rsid w:val="00217291"/>
    <w:rsid w:val="00231EB8"/>
    <w:rsid w:val="002338B9"/>
    <w:rsid w:val="002419C8"/>
    <w:rsid w:val="00250E2A"/>
    <w:rsid w:val="00257C83"/>
    <w:rsid w:val="002612D4"/>
    <w:rsid w:val="00293C55"/>
    <w:rsid w:val="002A0150"/>
    <w:rsid w:val="002A1547"/>
    <w:rsid w:val="002D45CA"/>
    <w:rsid w:val="002E6A9C"/>
    <w:rsid w:val="003336EB"/>
    <w:rsid w:val="00353CE0"/>
    <w:rsid w:val="003916FB"/>
    <w:rsid w:val="00397EFD"/>
    <w:rsid w:val="003B56BC"/>
    <w:rsid w:val="003B5DE1"/>
    <w:rsid w:val="003C62BC"/>
    <w:rsid w:val="003D3A44"/>
    <w:rsid w:val="003D434A"/>
    <w:rsid w:val="003E4FE9"/>
    <w:rsid w:val="003F7164"/>
    <w:rsid w:val="00415BA9"/>
    <w:rsid w:val="004171BC"/>
    <w:rsid w:val="0043309D"/>
    <w:rsid w:val="004521E6"/>
    <w:rsid w:val="00473DB6"/>
    <w:rsid w:val="004F6FAE"/>
    <w:rsid w:val="00524166"/>
    <w:rsid w:val="0052667A"/>
    <w:rsid w:val="005515AB"/>
    <w:rsid w:val="00561B3F"/>
    <w:rsid w:val="005628E3"/>
    <w:rsid w:val="005819D8"/>
    <w:rsid w:val="00585E2C"/>
    <w:rsid w:val="005C413C"/>
    <w:rsid w:val="005D560B"/>
    <w:rsid w:val="005F6221"/>
    <w:rsid w:val="00626A95"/>
    <w:rsid w:val="00632053"/>
    <w:rsid w:val="00634B28"/>
    <w:rsid w:val="006467B5"/>
    <w:rsid w:val="00656CDD"/>
    <w:rsid w:val="00671669"/>
    <w:rsid w:val="006744DA"/>
    <w:rsid w:val="00682C24"/>
    <w:rsid w:val="006A20F0"/>
    <w:rsid w:val="006A5522"/>
    <w:rsid w:val="006F1828"/>
    <w:rsid w:val="00700843"/>
    <w:rsid w:val="00750EC4"/>
    <w:rsid w:val="00751A22"/>
    <w:rsid w:val="00753383"/>
    <w:rsid w:val="007550A0"/>
    <w:rsid w:val="00795B38"/>
    <w:rsid w:val="007C0DEA"/>
    <w:rsid w:val="007C32D7"/>
    <w:rsid w:val="007E0F83"/>
    <w:rsid w:val="00832BC0"/>
    <w:rsid w:val="00835879"/>
    <w:rsid w:val="008358DC"/>
    <w:rsid w:val="00843927"/>
    <w:rsid w:val="0084799A"/>
    <w:rsid w:val="00862071"/>
    <w:rsid w:val="00864504"/>
    <w:rsid w:val="00886142"/>
    <w:rsid w:val="008867C8"/>
    <w:rsid w:val="00887174"/>
    <w:rsid w:val="00890C16"/>
    <w:rsid w:val="008A0E2C"/>
    <w:rsid w:val="008A408D"/>
    <w:rsid w:val="008A5AE5"/>
    <w:rsid w:val="008D3ED9"/>
    <w:rsid w:val="008D4EF2"/>
    <w:rsid w:val="008E2046"/>
    <w:rsid w:val="008E506C"/>
    <w:rsid w:val="008E7E60"/>
    <w:rsid w:val="008F5F1C"/>
    <w:rsid w:val="00900ECF"/>
    <w:rsid w:val="00920C90"/>
    <w:rsid w:val="00930E78"/>
    <w:rsid w:val="0093140D"/>
    <w:rsid w:val="009411AA"/>
    <w:rsid w:val="0095564B"/>
    <w:rsid w:val="009627C8"/>
    <w:rsid w:val="00972718"/>
    <w:rsid w:val="0098159B"/>
    <w:rsid w:val="009D1CC1"/>
    <w:rsid w:val="009F4DB2"/>
    <w:rsid w:val="00A072D0"/>
    <w:rsid w:val="00A1054E"/>
    <w:rsid w:val="00A11717"/>
    <w:rsid w:val="00A3092D"/>
    <w:rsid w:val="00A32389"/>
    <w:rsid w:val="00A34879"/>
    <w:rsid w:val="00A42306"/>
    <w:rsid w:val="00A53823"/>
    <w:rsid w:val="00A6280C"/>
    <w:rsid w:val="00A95DBC"/>
    <w:rsid w:val="00AA1BE3"/>
    <w:rsid w:val="00AC2E45"/>
    <w:rsid w:val="00AC66F7"/>
    <w:rsid w:val="00B0644F"/>
    <w:rsid w:val="00B17A7C"/>
    <w:rsid w:val="00B316B1"/>
    <w:rsid w:val="00B32AA2"/>
    <w:rsid w:val="00BA50F7"/>
    <w:rsid w:val="00BB4EFD"/>
    <w:rsid w:val="00BB58CC"/>
    <w:rsid w:val="00BE09CE"/>
    <w:rsid w:val="00C61843"/>
    <w:rsid w:val="00C96530"/>
    <w:rsid w:val="00C969B8"/>
    <w:rsid w:val="00CC1249"/>
    <w:rsid w:val="00CD16DE"/>
    <w:rsid w:val="00D21B8C"/>
    <w:rsid w:val="00D255A7"/>
    <w:rsid w:val="00D61CDE"/>
    <w:rsid w:val="00D66262"/>
    <w:rsid w:val="00D81DFB"/>
    <w:rsid w:val="00D82792"/>
    <w:rsid w:val="00DA6824"/>
    <w:rsid w:val="00DC02F0"/>
    <w:rsid w:val="00DE7BC5"/>
    <w:rsid w:val="00DF2378"/>
    <w:rsid w:val="00E0363A"/>
    <w:rsid w:val="00E303A3"/>
    <w:rsid w:val="00E327EA"/>
    <w:rsid w:val="00E44629"/>
    <w:rsid w:val="00E510B0"/>
    <w:rsid w:val="00E53F5C"/>
    <w:rsid w:val="00E715A6"/>
    <w:rsid w:val="00E77E8A"/>
    <w:rsid w:val="00E81022"/>
    <w:rsid w:val="00E97E49"/>
    <w:rsid w:val="00EB2951"/>
    <w:rsid w:val="00EC163F"/>
    <w:rsid w:val="00EC2F43"/>
    <w:rsid w:val="00F03F16"/>
    <w:rsid w:val="00F2153D"/>
    <w:rsid w:val="00F34B7D"/>
    <w:rsid w:val="00F51944"/>
    <w:rsid w:val="00F5526F"/>
    <w:rsid w:val="00F61FBB"/>
    <w:rsid w:val="00F66963"/>
    <w:rsid w:val="00F73796"/>
    <w:rsid w:val="00F81C34"/>
    <w:rsid w:val="00F87254"/>
    <w:rsid w:val="00FC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F866B"/>
  <w15:docId w15:val="{07A65FB8-23F2-49CC-A24C-5290F97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7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015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796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150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379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581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9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81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9D8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9F4DB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182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2D7"/>
    <w:pPr>
      <w:ind w:left="720"/>
      <w:contextualSpacing/>
    </w:pPr>
  </w:style>
  <w:style w:type="table" w:styleId="ab">
    <w:name w:val="Table Grid"/>
    <w:basedOn w:val="a1"/>
    <w:uiPriority w:val="39"/>
    <w:rsid w:val="0056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\Documents\&#1053;&#1072;&#1089;&#1090;&#1088;&#1072;&#1080;&#1074;&#1072;&#1077;&#1084;&#1099;&#1077;%20&#1096;&#1072;&#1073;&#1083;&#1086;&#1085;&#1099;%20Office\&#1054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6271-7270-41BE-91D3-61B4E06E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143</TotalTime>
  <Pages>1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quoi</cp:lastModifiedBy>
  <cp:revision>95</cp:revision>
  <dcterms:created xsi:type="dcterms:W3CDTF">2021-03-02T16:43:00Z</dcterms:created>
  <dcterms:modified xsi:type="dcterms:W3CDTF">2024-10-17T17:32:00Z</dcterms:modified>
</cp:coreProperties>
</file>